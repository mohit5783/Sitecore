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61F4500" w14:textId="77777777" w:rsidR="001A5429" w:rsidRPr="00E237E8" w:rsidRDefault="001A5429" w:rsidP="001E1E58"/>
    <w:tbl>
      <w:tblPr>
        <w:tblW w:w="0" w:type="auto"/>
        <w:tblLook w:val="0600" w:firstRow="0" w:lastRow="0" w:firstColumn="0" w:lastColumn="0" w:noHBand="1" w:noVBand="1"/>
      </w:tblPr>
      <w:tblGrid>
        <w:gridCol w:w="1440"/>
        <w:gridCol w:w="900"/>
        <w:gridCol w:w="4590"/>
        <w:gridCol w:w="1350"/>
        <w:gridCol w:w="1070"/>
      </w:tblGrid>
      <w:tr w:rsidR="0092125E" w:rsidRPr="00E237E8" w14:paraId="63B1ECA0" w14:textId="77777777" w:rsidTr="0092125E">
        <w:tc>
          <w:tcPr>
            <w:tcW w:w="9350" w:type="dxa"/>
            <w:gridSpan w:val="5"/>
            <w:vAlign w:val="center"/>
          </w:tcPr>
          <w:p w14:paraId="68A6D7CE" w14:textId="173FDED2" w:rsidR="0092125E" w:rsidRPr="00472CEC" w:rsidRDefault="00037566" w:rsidP="0092125E">
            <w:pPr>
              <w:pStyle w:val="Title"/>
              <w:rPr>
                <w14:textOutline w14:w="9525" w14:cap="rnd" w14:cmpd="sng" w14:algn="ctr">
                  <w14:solidFill>
                    <w14:srgbClr w14:val="000000"/>
                  </w14:solidFill>
                  <w14:prstDash w14:val="solid"/>
                  <w14:bevel/>
                </w14:textOutline>
              </w:rPr>
            </w:pPr>
            <w:sdt>
              <w:sdtPr>
                <w:rPr>
                  <w14:textOutline w14:w="9525" w14:cap="rnd" w14:cmpd="sng" w14:algn="ctr">
                    <w14:solidFill>
                      <w14:srgbClr w14:val="000000"/>
                    </w14:solidFill>
                    <w14:prstDash w14:val="solid"/>
                    <w14:bevel/>
                  </w14:textOutline>
                </w:rPr>
                <w:alias w:val="Title"/>
                <w:tag w:val=""/>
                <w:id w:val="2016188051"/>
                <w:placeholder>
                  <w:docPart w:val="6686E6F2C0F5468EA95D650458DF9847"/>
                </w:placeholder>
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<w15:appearance w15:val="hidden"/>
                <w:text/>
              </w:sdtPr>
              <w:sdtEndPr/>
              <w:sdtContent>
                <w:r w:rsidR="008C2B4C">
                  <w:rPr>
                    <w14:textOutline w14:w="9525" w14:cap="rnd" w14:cmpd="sng" w14:algn="ctr">
                      <w14:solidFill>
                        <w14:srgbClr w14:val="000000"/>
                      </w14:solidFill>
                      <w14:prstDash w14:val="solid"/>
                      <w14:bevel/>
                    </w14:textOutline>
                  </w:rPr>
                  <w:t>Get Youtube Likes Step by Step</w:t>
                </w:r>
              </w:sdtContent>
            </w:sdt>
          </w:p>
        </w:tc>
      </w:tr>
      <w:tr w:rsidR="0092125E" w:rsidRPr="00E237E8" w14:paraId="3404DFD0" w14:textId="77777777" w:rsidTr="0092125E">
        <w:trPr>
          <w:trHeight w:val="144"/>
        </w:trPr>
        <w:tc>
          <w:tcPr>
            <w:tcW w:w="1440" w:type="dxa"/>
            <w:shd w:val="clear" w:color="auto" w:fill="auto"/>
          </w:tcPr>
          <w:p w14:paraId="3BCF9A74" w14:textId="77777777" w:rsidR="0092125E" w:rsidRPr="00E237E8" w:rsidRDefault="0092125E" w:rsidP="0092125E">
            <w:pPr>
              <w:spacing w:before="0" w:after="0"/>
              <w:rPr>
                <w:sz w:val="10"/>
                <w:szCs w:val="10"/>
              </w:rPr>
            </w:pPr>
          </w:p>
        </w:tc>
        <w:tc>
          <w:tcPr>
            <w:tcW w:w="6840" w:type="dxa"/>
            <w:gridSpan w:val="3"/>
            <w:shd w:val="clear" w:color="auto" w:fill="F0CDA1" w:themeFill="accent1"/>
            <w:vAlign w:val="center"/>
          </w:tcPr>
          <w:p w14:paraId="2665364C" w14:textId="77777777" w:rsidR="0092125E" w:rsidRPr="00472CEC" w:rsidRDefault="0092125E" w:rsidP="0092125E">
            <w:pPr>
              <w:spacing w:before="0" w:after="0"/>
              <w:rPr>
                <w:color w:val="FFFFFF" w:themeColor="background1"/>
                <w:sz w:val="10"/>
                <w:szCs w:val="10"/>
                <w14:textOutline w14:w="9525" w14:cap="rnd" w14:cmpd="sng" w14:algn="ctr">
                  <w14:solidFill>
                    <w14:srgbClr w14:val="000000"/>
                  </w14:solidFill>
                  <w14:prstDash w14:val="solid"/>
                  <w14:bevel/>
                </w14:textOutline>
              </w:rPr>
            </w:pPr>
          </w:p>
        </w:tc>
        <w:tc>
          <w:tcPr>
            <w:tcW w:w="1070" w:type="dxa"/>
            <w:shd w:val="clear" w:color="auto" w:fill="auto"/>
          </w:tcPr>
          <w:p w14:paraId="13E0D981" w14:textId="77777777" w:rsidR="0092125E" w:rsidRPr="00E237E8" w:rsidRDefault="0092125E" w:rsidP="0092125E">
            <w:pPr>
              <w:spacing w:before="0" w:after="0"/>
              <w:rPr>
                <w:sz w:val="10"/>
                <w:szCs w:val="10"/>
              </w:rPr>
            </w:pPr>
          </w:p>
        </w:tc>
      </w:tr>
      <w:tr w:rsidR="0092125E" w:rsidRPr="00E237E8" w14:paraId="530C3793" w14:textId="77777777" w:rsidTr="0092125E">
        <w:tc>
          <w:tcPr>
            <w:tcW w:w="9350" w:type="dxa"/>
            <w:gridSpan w:val="5"/>
            <w:vAlign w:val="center"/>
          </w:tcPr>
          <w:p w14:paraId="3A0B0003" w14:textId="77777777" w:rsidR="0092125E" w:rsidRPr="00472CEC" w:rsidRDefault="00472CEC" w:rsidP="00D83966">
            <w:pPr>
              <w:pStyle w:val="Title"/>
              <w:rPr>
                <w14:textOutline w14:w="9525" w14:cap="rnd" w14:cmpd="sng" w14:algn="ctr">
                  <w14:solidFill>
                    <w14:srgbClr w14:val="000000"/>
                  </w14:solidFill>
                  <w14:prstDash w14:val="solid"/>
                  <w14:bevel/>
                </w14:textOutline>
              </w:rPr>
            </w:pPr>
            <w:r w:rsidRPr="00472CEC">
              <w:rPr>
                <w14:textOutline w14:w="9525" w14:cap="rnd" w14:cmpd="sng" w14:algn="ctr">
                  <w14:solidFill>
                    <w14:srgbClr w14:val="000000"/>
                  </w14:solidFill>
                  <w14:prstDash w14:val="solid"/>
                  <w14:bevel/>
                </w14:textOutline>
              </w:rPr>
              <w:t>Likes</w:t>
            </w:r>
          </w:p>
        </w:tc>
      </w:tr>
      <w:tr w:rsidR="0092125E" w:rsidRPr="00E237E8" w14:paraId="64031AD6" w14:textId="77777777" w:rsidTr="00D83966">
        <w:trPr>
          <w:trHeight w:val="1368"/>
        </w:trPr>
        <w:tc>
          <w:tcPr>
            <w:tcW w:w="2340" w:type="dxa"/>
            <w:gridSpan w:val="2"/>
          </w:tcPr>
          <w:p w14:paraId="16BCDCFE" w14:textId="77777777" w:rsidR="0092125E" w:rsidRPr="00E237E8" w:rsidRDefault="0092125E" w:rsidP="001E1E58"/>
        </w:tc>
        <w:tc>
          <w:tcPr>
            <w:tcW w:w="4590" w:type="dxa"/>
            <w:shd w:val="clear" w:color="auto" w:fill="F0CDA1" w:themeFill="accent1"/>
            <w:vAlign w:val="center"/>
          </w:tcPr>
          <w:p w14:paraId="6676C6E6" w14:textId="77777777" w:rsidR="0092125E" w:rsidRPr="00E237E8" w:rsidRDefault="00472CEC" w:rsidP="0092125E">
            <w:pPr>
              <w:pStyle w:val="Subtitle"/>
            </w:pPr>
            <w:r>
              <w:t>Step by Step</w:t>
            </w:r>
          </w:p>
        </w:tc>
        <w:tc>
          <w:tcPr>
            <w:tcW w:w="2420" w:type="dxa"/>
            <w:gridSpan w:val="2"/>
          </w:tcPr>
          <w:p w14:paraId="75B96275" w14:textId="77777777" w:rsidR="0092125E" w:rsidRPr="00E237E8" w:rsidRDefault="0092125E" w:rsidP="001E1E58"/>
        </w:tc>
      </w:tr>
    </w:tbl>
    <w:p w14:paraId="66297927" w14:textId="77777777" w:rsidR="00066DE2" w:rsidRPr="00E237E8" w:rsidRDefault="001A5429" w:rsidP="0092125E">
      <w:r w:rsidRPr="00E237E8">
        <w:t xml:space="preserve"> </w:t>
      </w:r>
    </w:p>
    <w:p w14:paraId="6019BF35" w14:textId="77777777" w:rsidR="00066DE2" w:rsidRPr="00E237E8" w:rsidRDefault="00066DE2" w:rsidP="00066DE2">
      <w:pPr>
        <w:sectPr w:rsidR="00066DE2" w:rsidRPr="00E237E8" w:rsidSect="00AC4859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2240" w:h="15840" w:code="1"/>
          <w:pgMar w:top="6480" w:right="1440" w:bottom="720" w:left="1440" w:header="288" w:footer="288" w:gutter="0"/>
          <w:cols w:space="708"/>
          <w:docGrid w:linePitch="360"/>
        </w:sectPr>
      </w:pPr>
    </w:p>
    <w:sdt>
      <w:sdtPr>
        <w:rPr>
          <w:rFonts w:asciiTheme="minorHAnsi" w:hAnsiTheme="minorHAnsi"/>
          <w:b w:val="0"/>
          <w:i/>
          <w:color w:val="595959" w:themeColor="text1" w:themeTint="A6"/>
          <w:sz w:val="24"/>
        </w:rPr>
        <w:id w:val="350538378"/>
        <w:docPartObj>
          <w:docPartGallery w:val="Table of Contents"/>
          <w:docPartUnique/>
        </w:docPartObj>
      </w:sdtPr>
      <w:sdtEndPr>
        <w:rPr>
          <w:bCs/>
          <w:i w:val="0"/>
          <w:noProof/>
        </w:rPr>
      </w:sdtEndPr>
      <w:sdtContent>
        <w:p w14:paraId="56C93FA0" w14:textId="77777777" w:rsidR="001E1E58" w:rsidRPr="00E237E8" w:rsidRDefault="00493EC0" w:rsidP="003F13B0">
          <w:pPr>
            <w:pStyle w:val="TOCHeading"/>
          </w:pPr>
          <w:r w:rsidRPr="00E237E8">
            <w:t>TABLE OF CONTENTS</w:t>
          </w:r>
        </w:p>
        <w:p w14:paraId="48C71F76" w14:textId="356CE22D" w:rsidR="00DE0068" w:rsidRDefault="001E1E58">
          <w:pPr>
            <w:pStyle w:val="TOC1"/>
            <w:tabs>
              <w:tab w:val="right" w:leader="dot" w:pos="5030"/>
            </w:tabs>
            <w:rPr>
              <w:rFonts w:eastAsiaTheme="minorEastAsia"/>
              <w:noProof/>
              <w:color w:val="auto"/>
              <w:sz w:val="22"/>
            </w:rPr>
          </w:pPr>
          <w:r w:rsidRPr="00E237E8">
            <w:rPr>
              <w:b/>
              <w:bCs/>
              <w:noProof/>
            </w:rPr>
            <w:fldChar w:fldCharType="begin"/>
          </w:r>
          <w:r w:rsidRPr="00E237E8">
            <w:rPr>
              <w:b/>
              <w:bCs/>
              <w:noProof/>
            </w:rPr>
            <w:instrText xml:space="preserve"> TOC \o "1-3" \h \z \u </w:instrText>
          </w:r>
          <w:r w:rsidRPr="00E237E8">
            <w:rPr>
              <w:b/>
              <w:bCs/>
              <w:noProof/>
            </w:rPr>
            <w:fldChar w:fldCharType="separate"/>
          </w:r>
          <w:hyperlink w:anchor="_Toc21206249" w:history="1">
            <w:r w:rsidR="00DE0068" w:rsidRPr="004D693C">
              <w:rPr>
                <w:rStyle w:val="Hyperlink"/>
                <w:noProof/>
              </w:rPr>
              <w:t>Introduction</w:t>
            </w:r>
            <w:r w:rsidR="00DE0068">
              <w:rPr>
                <w:noProof/>
                <w:webHidden/>
              </w:rPr>
              <w:tab/>
            </w:r>
            <w:r w:rsidR="00DE0068">
              <w:rPr>
                <w:noProof/>
                <w:webHidden/>
              </w:rPr>
              <w:fldChar w:fldCharType="begin"/>
            </w:r>
            <w:r w:rsidR="00DE0068">
              <w:rPr>
                <w:noProof/>
                <w:webHidden/>
              </w:rPr>
              <w:instrText xml:space="preserve"> PAGEREF _Toc21206249 \h </w:instrText>
            </w:r>
            <w:r w:rsidR="00DE0068">
              <w:rPr>
                <w:noProof/>
                <w:webHidden/>
              </w:rPr>
            </w:r>
            <w:r w:rsidR="00DE0068">
              <w:rPr>
                <w:noProof/>
                <w:webHidden/>
              </w:rPr>
              <w:fldChar w:fldCharType="separate"/>
            </w:r>
            <w:r w:rsidR="00CF454A">
              <w:rPr>
                <w:noProof/>
                <w:webHidden/>
              </w:rPr>
              <w:t>3</w:t>
            </w:r>
            <w:r w:rsidR="00DE0068">
              <w:rPr>
                <w:noProof/>
                <w:webHidden/>
              </w:rPr>
              <w:fldChar w:fldCharType="end"/>
            </w:r>
          </w:hyperlink>
        </w:p>
        <w:p w14:paraId="1A0EDC1E" w14:textId="578BF23F" w:rsidR="00DE0068" w:rsidRDefault="00037566">
          <w:pPr>
            <w:pStyle w:val="TOC1"/>
            <w:tabs>
              <w:tab w:val="left" w:pos="440"/>
              <w:tab w:val="right" w:leader="dot" w:pos="5030"/>
            </w:tabs>
            <w:rPr>
              <w:rFonts w:eastAsiaTheme="minorEastAsia"/>
              <w:noProof/>
              <w:color w:val="auto"/>
              <w:sz w:val="22"/>
            </w:rPr>
          </w:pPr>
          <w:hyperlink w:anchor="_Toc21206250" w:history="1">
            <w:r w:rsidR="00DE0068" w:rsidRPr="004D693C">
              <w:rPr>
                <w:rStyle w:val="Hyperlink"/>
                <w:noProof/>
              </w:rPr>
              <w:t>1.</w:t>
            </w:r>
            <w:r w:rsidR="00DE0068">
              <w:rPr>
                <w:rFonts w:eastAsiaTheme="minorEastAsia"/>
                <w:noProof/>
                <w:color w:val="auto"/>
                <w:sz w:val="22"/>
              </w:rPr>
              <w:tab/>
            </w:r>
            <w:r w:rsidR="00DE0068" w:rsidRPr="004D693C">
              <w:rPr>
                <w:rStyle w:val="Hyperlink"/>
                <w:noProof/>
              </w:rPr>
              <w:t>Before We Start</w:t>
            </w:r>
            <w:r w:rsidR="00DE0068">
              <w:rPr>
                <w:noProof/>
                <w:webHidden/>
              </w:rPr>
              <w:tab/>
            </w:r>
            <w:r w:rsidR="00DE0068">
              <w:rPr>
                <w:noProof/>
                <w:webHidden/>
              </w:rPr>
              <w:fldChar w:fldCharType="begin"/>
            </w:r>
            <w:r w:rsidR="00DE0068">
              <w:rPr>
                <w:noProof/>
                <w:webHidden/>
              </w:rPr>
              <w:instrText xml:space="preserve"> PAGEREF _Toc21206250 \h </w:instrText>
            </w:r>
            <w:r w:rsidR="00DE0068">
              <w:rPr>
                <w:noProof/>
                <w:webHidden/>
              </w:rPr>
            </w:r>
            <w:r w:rsidR="00DE0068">
              <w:rPr>
                <w:noProof/>
                <w:webHidden/>
              </w:rPr>
              <w:fldChar w:fldCharType="separate"/>
            </w:r>
            <w:r w:rsidR="00CF454A">
              <w:rPr>
                <w:noProof/>
                <w:webHidden/>
              </w:rPr>
              <w:t>4</w:t>
            </w:r>
            <w:r w:rsidR="00DE0068">
              <w:rPr>
                <w:noProof/>
                <w:webHidden/>
              </w:rPr>
              <w:fldChar w:fldCharType="end"/>
            </w:r>
          </w:hyperlink>
        </w:p>
        <w:p w14:paraId="471F341A" w14:textId="5DE553F3" w:rsidR="00DE0068" w:rsidRDefault="00037566">
          <w:pPr>
            <w:pStyle w:val="TOC1"/>
            <w:tabs>
              <w:tab w:val="left" w:pos="440"/>
              <w:tab w:val="right" w:leader="dot" w:pos="5030"/>
            </w:tabs>
            <w:rPr>
              <w:rFonts w:eastAsiaTheme="minorEastAsia"/>
              <w:noProof/>
              <w:color w:val="auto"/>
              <w:sz w:val="22"/>
            </w:rPr>
          </w:pPr>
          <w:hyperlink w:anchor="_Toc21206251" w:history="1">
            <w:r w:rsidR="00DE0068" w:rsidRPr="004D693C">
              <w:rPr>
                <w:rStyle w:val="Hyperlink"/>
                <w:noProof/>
              </w:rPr>
              <w:t>2.</w:t>
            </w:r>
            <w:r w:rsidR="00DE0068">
              <w:rPr>
                <w:rFonts w:eastAsiaTheme="minorEastAsia"/>
                <w:noProof/>
                <w:color w:val="auto"/>
                <w:sz w:val="22"/>
              </w:rPr>
              <w:tab/>
            </w:r>
            <w:r w:rsidR="00DE0068" w:rsidRPr="004D693C">
              <w:rPr>
                <w:rStyle w:val="Hyperlink"/>
                <w:noProof/>
              </w:rPr>
              <w:t>Authentication</w:t>
            </w:r>
            <w:r w:rsidR="00DE0068">
              <w:rPr>
                <w:noProof/>
                <w:webHidden/>
              </w:rPr>
              <w:tab/>
            </w:r>
            <w:r w:rsidR="00DE0068">
              <w:rPr>
                <w:noProof/>
                <w:webHidden/>
              </w:rPr>
              <w:fldChar w:fldCharType="begin"/>
            </w:r>
            <w:r w:rsidR="00DE0068">
              <w:rPr>
                <w:noProof/>
                <w:webHidden/>
              </w:rPr>
              <w:instrText xml:space="preserve"> PAGEREF _Toc21206251 \h </w:instrText>
            </w:r>
            <w:r w:rsidR="00DE0068">
              <w:rPr>
                <w:noProof/>
                <w:webHidden/>
              </w:rPr>
            </w:r>
            <w:r w:rsidR="00DE0068">
              <w:rPr>
                <w:noProof/>
                <w:webHidden/>
              </w:rPr>
              <w:fldChar w:fldCharType="separate"/>
            </w:r>
            <w:r w:rsidR="00CF454A">
              <w:rPr>
                <w:noProof/>
                <w:webHidden/>
              </w:rPr>
              <w:t>7</w:t>
            </w:r>
            <w:r w:rsidR="00DE0068">
              <w:rPr>
                <w:noProof/>
                <w:webHidden/>
              </w:rPr>
              <w:fldChar w:fldCharType="end"/>
            </w:r>
          </w:hyperlink>
        </w:p>
        <w:p w14:paraId="131EB50C" w14:textId="3FE5B543" w:rsidR="00DE0068" w:rsidRDefault="00037566">
          <w:pPr>
            <w:pStyle w:val="TOC1"/>
            <w:tabs>
              <w:tab w:val="left" w:pos="440"/>
              <w:tab w:val="right" w:leader="dot" w:pos="5030"/>
            </w:tabs>
            <w:rPr>
              <w:rFonts w:eastAsiaTheme="minorEastAsia"/>
              <w:noProof/>
              <w:color w:val="auto"/>
              <w:sz w:val="22"/>
            </w:rPr>
          </w:pPr>
          <w:hyperlink w:anchor="_Toc21206252" w:history="1">
            <w:r w:rsidR="00DE0068" w:rsidRPr="004D693C">
              <w:rPr>
                <w:rStyle w:val="Hyperlink"/>
                <w:noProof/>
              </w:rPr>
              <w:t>3.</w:t>
            </w:r>
            <w:r w:rsidR="00DE0068">
              <w:rPr>
                <w:rFonts w:eastAsiaTheme="minorEastAsia"/>
                <w:noProof/>
                <w:color w:val="auto"/>
                <w:sz w:val="22"/>
              </w:rPr>
              <w:tab/>
            </w:r>
            <w:r w:rsidR="00DE0068" w:rsidRPr="004D693C">
              <w:rPr>
                <w:rStyle w:val="Hyperlink"/>
                <w:noProof/>
              </w:rPr>
              <w:t>Extract statistics</w:t>
            </w:r>
            <w:r w:rsidR="00DE0068">
              <w:rPr>
                <w:noProof/>
                <w:webHidden/>
              </w:rPr>
              <w:tab/>
            </w:r>
            <w:r w:rsidR="00DE0068">
              <w:rPr>
                <w:noProof/>
                <w:webHidden/>
              </w:rPr>
              <w:fldChar w:fldCharType="begin"/>
            </w:r>
            <w:r w:rsidR="00DE0068">
              <w:rPr>
                <w:noProof/>
                <w:webHidden/>
              </w:rPr>
              <w:instrText xml:space="preserve"> PAGEREF _Toc21206252 \h </w:instrText>
            </w:r>
            <w:r w:rsidR="00DE0068">
              <w:rPr>
                <w:noProof/>
                <w:webHidden/>
              </w:rPr>
            </w:r>
            <w:r w:rsidR="00DE0068">
              <w:rPr>
                <w:noProof/>
                <w:webHidden/>
              </w:rPr>
              <w:fldChar w:fldCharType="separate"/>
            </w:r>
            <w:r w:rsidR="00CF454A">
              <w:rPr>
                <w:noProof/>
                <w:webHidden/>
              </w:rPr>
              <w:t>8</w:t>
            </w:r>
            <w:r w:rsidR="00DE0068">
              <w:rPr>
                <w:noProof/>
                <w:webHidden/>
              </w:rPr>
              <w:fldChar w:fldCharType="end"/>
            </w:r>
          </w:hyperlink>
        </w:p>
        <w:p w14:paraId="1C143A8B" w14:textId="2394FA44" w:rsidR="00DE0068" w:rsidRDefault="00037566">
          <w:pPr>
            <w:pStyle w:val="TOC1"/>
            <w:tabs>
              <w:tab w:val="left" w:pos="440"/>
              <w:tab w:val="right" w:leader="dot" w:pos="5030"/>
            </w:tabs>
            <w:rPr>
              <w:rFonts w:eastAsiaTheme="minorEastAsia"/>
              <w:noProof/>
              <w:color w:val="auto"/>
              <w:sz w:val="22"/>
            </w:rPr>
          </w:pPr>
          <w:hyperlink w:anchor="_Toc21206253" w:history="1">
            <w:r w:rsidR="00DE0068" w:rsidRPr="004D693C">
              <w:rPr>
                <w:rStyle w:val="Hyperlink"/>
                <w:noProof/>
              </w:rPr>
              <w:t>4.</w:t>
            </w:r>
            <w:r w:rsidR="00DE0068">
              <w:rPr>
                <w:rFonts w:eastAsiaTheme="minorEastAsia"/>
                <w:noProof/>
                <w:color w:val="auto"/>
                <w:sz w:val="22"/>
              </w:rPr>
              <w:tab/>
            </w:r>
            <w:r w:rsidR="00DE0068" w:rsidRPr="004D693C">
              <w:rPr>
                <w:rStyle w:val="Hyperlink"/>
                <w:noProof/>
              </w:rPr>
              <w:t>Sample JSON</w:t>
            </w:r>
            <w:r w:rsidR="00DE0068">
              <w:rPr>
                <w:noProof/>
                <w:webHidden/>
              </w:rPr>
              <w:tab/>
            </w:r>
            <w:r w:rsidR="00DE0068">
              <w:rPr>
                <w:noProof/>
                <w:webHidden/>
              </w:rPr>
              <w:fldChar w:fldCharType="begin"/>
            </w:r>
            <w:r w:rsidR="00DE0068">
              <w:rPr>
                <w:noProof/>
                <w:webHidden/>
              </w:rPr>
              <w:instrText xml:space="preserve"> PAGEREF _Toc21206253 \h </w:instrText>
            </w:r>
            <w:r w:rsidR="00DE0068">
              <w:rPr>
                <w:noProof/>
                <w:webHidden/>
              </w:rPr>
            </w:r>
            <w:r w:rsidR="00DE0068">
              <w:rPr>
                <w:noProof/>
                <w:webHidden/>
              </w:rPr>
              <w:fldChar w:fldCharType="separate"/>
            </w:r>
            <w:r w:rsidR="00CF454A">
              <w:rPr>
                <w:noProof/>
                <w:webHidden/>
              </w:rPr>
              <w:t>9</w:t>
            </w:r>
            <w:r w:rsidR="00DE0068">
              <w:rPr>
                <w:noProof/>
                <w:webHidden/>
              </w:rPr>
              <w:fldChar w:fldCharType="end"/>
            </w:r>
          </w:hyperlink>
        </w:p>
        <w:p w14:paraId="3E37AEF4" w14:textId="5CDA965C" w:rsidR="001E1E58" w:rsidRPr="00E237E8" w:rsidRDefault="001E1E58" w:rsidP="00974BF8">
          <w:pPr>
            <w:tabs>
              <w:tab w:val="left" w:pos="5670"/>
            </w:tabs>
            <w:ind w:left="5103"/>
          </w:pPr>
          <w:r w:rsidRPr="00E237E8">
            <w:rPr>
              <w:b/>
              <w:bCs/>
              <w:noProof/>
            </w:rPr>
            <w:fldChar w:fldCharType="end"/>
          </w:r>
        </w:p>
      </w:sdtContent>
    </w:sdt>
    <w:p w14:paraId="793FA81F" w14:textId="77777777" w:rsidR="000A7626" w:rsidRPr="00E237E8" w:rsidRDefault="000A7626" w:rsidP="000A7626"/>
    <w:p w14:paraId="1A21932B" w14:textId="77777777" w:rsidR="000A7626" w:rsidRPr="00E237E8" w:rsidRDefault="000A7626" w:rsidP="000A7626">
      <w:pPr>
        <w:sectPr w:rsidR="000A7626" w:rsidRPr="00E237E8" w:rsidSect="00AC4859">
          <w:footerReference w:type="first" r:id="rId17"/>
          <w:pgSz w:w="12240" w:h="15840" w:code="1"/>
          <w:pgMar w:top="2160" w:right="1080" w:bottom="720" w:left="6120" w:header="432" w:footer="432" w:gutter="0"/>
          <w:pgNumType w:fmt="lowerRoman"/>
          <w:cols w:space="708"/>
          <w:titlePg/>
          <w:docGrid w:linePitch="360"/>
        </w:sectPr>
      </w:pPr>
    </w:p>
    <w:bookmarkStart w:id="1" w:name="_Toc21206249"/>
    <w:p w14:paraId="15178D4C" w14:textId="77777777" w:rsidR="001E1E58" w:rsidRPr="00E237E8" w:rsidRDefault="00037566" w:rsidP="0003123C">
      <w:pPr>
        <w:pStyle w:val="Heading1"/>
      </w:pPr>
      <w:sdt>
        <w:sdtPr>
          <w:id w:val="1498622095"/>
          <w:placeholder>
            <w:docPart w:val="D6417D2666174B8DB341F2AD36196920"/>
          </w:placeholder>
          <w:temporary/>
          <w:showingPlcHdr/>
          <w15:appearance w15:val="hidden"/>
        </w:sdtPr>
        <w:sdtEndPr/>
        <w:sdtContent>
          <w:r w:rsidR="00347AF5" w:rsidRPr="00E237E8">
            <w:t>Introduction</w:t>
          </w:r>
        </w:sdtContent>
      </w:sdt>
      <w:bookmarkEnd w:id="1"/>
    </w:p>
    <w:p w14:paraId="43946AAF" w14:textId="77777777" w:rsidR="001E1E58" w:rsidRDefault="00CC7E6B" w:rsidP="0003123C">
      <w:r w:rsidRPr="00CC7E6B">
        <w:t xml:space="preserve">This document is intended for developers who want to write applications that interact with YouTube. It explains basic concepts of </w:t>
      </w:r>
      <w:r>
        <w:t xml:space="preserve">getting the count of Likes on a </w:t>
      </w:r>
      <w:r w:rsidRPr="00CC7E6B">
        <w:t xml:space="preserve">YouTube </w:t>
      </w:r>
      <w:r>
        <w:t xml:space="preserve">Video using the Google </w:t>
      </w:r>
      <w:r w:rsidRPr="00CC7E6B">
        <w:t xml:space="preserve">API. </w:t>
      </w:r>
    </w:p>
    <w:p w14:paraId="651569C2" w14:textId="77777777" w:rsidR="00F962F0" w:rsidRDefault="00F962F0">
      <w:pPr>
        <w:spacing w:before="0" w:after="160" w:line="259" w:lineRule="auto"/>
      </w:pPr>
      <w:r>
        <w:rPr>
          <w:b/>
          <w:caps/>
        </w:rPr>
        <w:br w:type="page"/>
      </w:r>
    </w:p>
    <w:p w14:paraId="1005B756" w14:textId="2C4F5ABA" w:rsidR="00BA31C4" w:rsidRPr="00F962F0" w:rsidRDefault="0023460E" w:rsidP="00BA31C4">
      <w:pPr>
        <w:pStyle w:val="Heading1"/>
        <w:numPr>
          <w:ilvl w:val="0"/>
          <w:numId w:val="18"/>
        </w:numPr>
        <w:ind w:left="0" w:firstLine="0"/>
      </w:pPr>
      <w:bookmarkStart w:id="2" w:name="_Toc21206250"/>
      <w:r>
        <w:lastRenderedPageBreak/>
        <w:t>Before We Start</w:t>
      </w:r>
      <w:bookmarkEnd w:id="2"/>
    </w:p>
    <w:p w14:paraId="4E812E4B" w14:textId="20E9607E" w:rsidR="000B61C5" w:rsidRDefault="000B61C5" w:rsidP="000B61C5">
      <w:pPr>
        <w:pStyle w:val="ListBullet"/>
      </w:pPr>
      <w:r>
        <w:t>You need a Google Account to access the Google API Console, request an API key, and register your application.</w:t>
      </w:r>
    </w:p>
    <w:p w14:paraId="4CD9C12C" w14:textId="77777777" w:rsidR="000B61C5" w:rsidRDefault="000B61C5" w:rsidP="000B61C5">
      <w:pPr>
        <w:pStyle w:val="ListBullet"/>
        <w:numPr>
          <w:ilvl w:val="0"/>
          <w:numId w:val="0"/>
        </w:numPr>
        <w:ind w:left="340" w:hanging="340"/>
      </w:pPr>
      <w:r w:rsidRPr="0006772A">
        <w:rPr>
          <w:noProof/>
        </w:rPr>
        <w:drawing>
          <wp:inline distT="0" distB="0" distL="0" distR="0" wp14:anchorId="4431133E" wp14:editId="47BEFED2">
            <wp:extent cx="5518683" cy="4170218"/>
            <wp:effectExtent l="0" t="0" r="635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55945" cy="427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8B3A" w14:textId="77777777" w:rsidR="000B61C5" w:rsidRDefault="000B61C5" w:rsidP="000B61C5">
      <w:pPr>
        <w:pStyle w:val="ListBullet"/>
      </w:pPr>
      <w:r>
        <w:t>Create a project in the Google Developers Console and obtain authorization credentials so your application can submit API requests.</w:t>
      </w:r>
    </w:p>
    <w:p w14:paraId="6CEE0C88" w14:textId="77777777" w:rsidR="000B61C5" w:rsidRDefault="000B61C5" w:rsidP="000B61C5">
      <w:pPr>
        <w:pStyle w:val="ListBullet"/>
        <w:numPr>
          <w:ilvl w:val="0"/>
          <w:numId w:val="0"/>
        </w:numPr>
        <w:ind w:left="340" w:hanging="340"/>
      </w:pPr>
      <w:r w:rsidRPr="0006772A">
        <w:rPr>
          <w:noProof/>
        </w:rPr>
        <w:drawing>
          <wp:inline distT="0" distB="0" distL="0" distR="0" wp14:anchorId="2BCDDA53" wp14:editId="028FC6E4">
            <wp:extent cx="6400800" cy="16370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26974" cy="1643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9CCB" w14:textId="77777777" w:rsidR="000B61C5" w:rsidRDefault="000B61C5" w:rsidP="000B61C5">
      <w:pPr>
        <w:pStyle w:val="ListBullet"/>
      </w:pPr>
      <w:r>
        <w:lastRenderedPageBreak/>
        <w:t>After creating your project, make sure the YouTube Data API is one of the services that your application is registered to use:</w:t>
      </w:r>
    </w:p>
    <w:p w14:paraId="1F82D411" w14:textId="77777777" w:rsidR="000B61C5" w:rsidRDefault="000B61C5" w:rsidP="000B61C5">
      <w:pPr>
        <w:pStyle w:val="ListBullet"/>
        <w:numPr>
          <w:ilvl w:val="0"/>
          <w:numId w:val="0"/>
        </w:numPr>
        <w:ind w:left="340" w:hanging="340"/>
      </w:pPr>
      <w:r w:rsidRPr="005762C9">
        <w:rPr>
          <w:noProof/>
        </w:rPr>
        <w:drawing>
          <wp:inline distT="0" distB="0" distL="0" distR="0" wp14:anchorId="35C273DD" wp14:editId="7FE3BED2">
            <wp:extent cx="6400800" cy="21729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E4C1E" w14:textId="77777777" w:rsidR="000B61C5" w:rsidRDefault="000B61C5" w:rsidP="000B61C5">
      <w:pPr>
        <w:pStyle w:val="ListBullet"/>
      </w:pPr>
      <w:r>
        <w:t>Go to the API Console and select the project that you just registered.</w:t>
      </w:r>
    </w:p>
    <w:p w14:paraId="348B00BA" w14:textId="77777777" w:rsidR="000B61C5" w:rsidRDefault="000B61C5" w:rsidP="000B61C5">
      <w:pPr>
        <w:pStyle w:val="ListBullet"/>
        <w:numPr>
          <w:ilvl w:val="0"/>
          <w:numId w:val="0"/>
        </w:numPr>
        <w:ind w:left="340" w:hanging="340"/>
      </w:pPr>
      <w:r w:rsidRPr="005762C9">
        <w:rPr>
          <w:noProof/>
        </w:rPr>
        <w:drawing>
          <wp:inline distT="0" distB="0" distL="0" distR="0" wp14:anchorId="5F1C80D0" wp14:editId="63869596">
            <wp:extent cx="6033074" cy="4511040"/>
            <wp:effectExtent l="0" t="0" r="635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43706" cy="45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B3B7" w14:textId="77777777" w:rsidR="000B61C5" w:rsidRDefault="000B61C5" w:rsidP="000B61C5">
      <w:pPr>
        <w:pStyle w:val="ListBullet"/>
      </w:pPr>
      <w:r>
        <w:lastRenderedPageBreak/>
        <w:t>Visit the Enabled APIs page. In the list of APIs, make sure the status is ON for the YouTube Data API v3.</w:t>
      </w:r>
    </w:p>
    <w:p w14:paraId="63A64CA5" w14:textId="77777777" w:rsidR="000B61C5" w:rsidRDefault="000B61C5" w:rsidP="000B61C5">
      <w:pPr>
        <w:pStyle w:val="ListBullet"/>
      </w:pPr>
      <w:r>
        <w:t>If your application will use any API methods that require user authorization, read the authentication guide to learn how to implement OAuth 2.0 authorization.</w:t>
      </w:r>
    </w:p>
    <w:p w14:paraId="51362C81" w14:textId="6EFD7D93" w:rsidR="00D27AF8" w:rsidRPr="00E237E8" w:rsidRDefault="000B61C5" w:rsidP="0003123C">
      <w:pPr>
        <w:pStyle w:val="ListBullet"/>
        <w:sectPr w:rsidR="00D27AF8" w:rsidRPr="00E237E8" w:rsidSect="00AC4859">
          <w:headerReference w:type="default" r:id="rId22"/>
          <w:pgSz w:w="12240" w:h="15840" w:code="1"/>
          <w:pgMar w:top="2160" w:right="1080" w:bottom="720" w:left="1080" w:header="648" w:footer="432" w:gutter="0"/>
          <w:cols w:space="708"/>
          <w:docGrid w:linePitch="360"/>
        </w:sectPr>
      </w:pPr>
      <w:r>
        <w:t xml:space="preserve">Select a </w:t>
      </w:r>
      <w:hyperlink r:id="rId23" w:history="1">
        <w:r w:rsidRPr="005762C9">
          <w:rPr>
            <w:rStyle w:val="Hyperlink"/>
          </w:rPr>
          <w:t>client library</w:t>
        </w:r>
      </w:hyperlink>
      <w:r>
        <w:t xml:space="preserve"> to simplify your API implementation.</w:t>
      </w:r>
    </w:p>
    <w:p w14:paraId="265624B6" w14:textId="01FB5087" w:rsidR="00D27AF8" w:rsidRPr="00E237E8" w:rsidRDefault="008602E1" w:rsidP="0003123C">
      <w:pPr>
        <w:pStyle w:val="Heading1"/>
        <w:numPr>
          <w:ilvl w:val="0"/>
          <w:numId w:val="18"/>
        </w:numPr>
        <w:ind w:left="0" w:firstLine="0"/>
      </w:pPr>
      <w:bookmarkStart w:id="3" w:name="_Toc21206251"/>
      <w:r>
        <w:lastRenderedPageBreak/>
        <w:t>A</w:t>
      </w:r>
      <w:r w:rsidR="00F962F0">
        <w:t>uthentication</w:t>
      </w:r>
      <w:bookmarkEnd w:id="3"/>
      <w:r w:rsidR="00F962F0">
        <w:t xml:space="preserve"> </w:t>
      </w:r>
    </w:p>
    <w:p w14:paraId="55F05E4D" w14:textId="42229518" w:rsidR="00D27AF8" w:rsidRPr="00E237E8" w:rsidRDefault="00F962F0" w:rsidP="00D27AF8">
      <w:pPr>
        <w:sectPr w:rsidR="00D27AF8" w:rsidRPr="00E237E8" w:rsidSect="00AC4859">
          <w:pgSz w:w="12240" w:h="15840" w:code="1"/>
          <w:pgMar w:top="2160" w:right="1080" w:bottom="720" w:left="1080" w:header="648" w:footer="432" w:gutter="0"/>
          <w:cols w:space="708"/>
          <w:docGrid w:linePitch="360"/>
        </w:sectPr>
      </w:pPr>
      <w:r w:rsidRPr="00F962F0">
        <w:t>The above information is given only for the information. However, the Authentication / Obtaining keys and permission has already been taken care by Sitecore. You can obtain the API Key from your administrator.</w:t>
      </w:r>
    </w:p>
    <w:p w14:paraId="015E8146" w14:textId="0058366F" w:rsidR="00D27AF8" w:rsidRPr="00E237E8" w:rsidRDefault="00F962F0" w:rsidP="00E53724">
      <w:pPr>
        <w:pStyle w:val="Heading1"/>
        <w:numPr>
          <w:ilvl w:val="0"/>
          <w:numId w:val="18"/>
        </w:numPr>
        <w:ind w:left="0" w:firstLine="0"/>
      </w:pPr>
      <w:bookmarkStart w:id="4" w:name="_Toc21206252"/>
      <w:r>
        <w:lastRenderedPageBreak/>
        <w:t xml:space="preserve">Extract </w:t>
      </w:r>
      <w:r w:rsidRPr="00F962F0">
        <w:t>statistics</w:t>
      </w:r>
      <w:bookmarkEnd w:id="4"/>
    </w:p>
    <w:p w14:paraId="2639E4E3" w14:textId="77777777" w:rsidR="00F962F0" w:rsidRPr="00E237E8" w:rsidRDefault="00F962F0" w:rsidP="00F962F0">
      <w:r>
        <w:t xml:space="preserve">Now </w:t>
      </w:r>
      <w:r w:rsidRPr="008F50B8">
        <w:t xml:space="preserve">we will learn how to extract </w:t>
      </w:r>
      <w:bookmarkStart w:id="5" w:name="_Hlk21205962"/>
      <w:r w:rsidRPr="008F50B8">
        <w:t xml:space="preserve">statistics </w:t>
      </w:r>
      <w:bookmarkEnd w:id="5"/>
      <w:r w:rsidRPr="008F50B8">
        <w:t>on YouTube Videos using the YouTube API</w:t>
      </w:r>
      <w:r>
        <w:t>.</w:t>
      </w:r>
    </w:p>
    <w:p w14:paraId="160E9A41" w14:textId="77777777" w:rsidR="00F962F0" w:rsidRDefault="00F962F0" w:rsidP="00F962F0">
      <w:pPr>
        <w:pStyle w:val="ListNumber"/>
      </w:pPr>
      <w:r w:rsidRPr="008F50B8">
        <w:rPr>
          <w:rFonts w:ascii="Courier New" w:hAnsi="Courier New" w:cs="Courier New"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65408" behindDoc="1" locked="0" layoutInCell="1" allowOverlap="1" wp14:anchorId="3885EB5C" wp14:editId="04A2FC45">
                <wp:simplePos x="0" y="0"/>
                <wp:positionH relativeFrom="column">
                  <wp:posOffset>0</wp:posOffset>
                </wp:positionH>
                <wp:positionV relativeFrom="paragraph">
                  <wp:posOffset>380365</wp:posOffset>
                </wp:positionV>
                <wp:extent cx="6360795" cy="579120"/>
                <wp:effectExtent l="0" t="0" r="20955" b="11430"/>
                <wp:wrapTopAndBottom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60795" cy="5791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981CAF" w14:textId="77777777" w:rsidR="00F962F0" w:rsidRPr="00255060" w:rsidRDefault="00F962F0" w:rsidP="00F962F0">
                            <w:pPr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255060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>https://www.googleapis.com/youtube/v3/videos?id=</w:t>
                            </w:r>
                            <w:r w:rsidRPr="00257349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>zUMWyXTnLe4</w:t>
                            </w:r>
                            <w:r w:rsidRPr="00255060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>&amp;key=YOUR_API_KEY&amp;part=statistics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85EB5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29.95pt;width:500.85pt;height:45.6pt;z-index:-251651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" fillcolor="#f2f2f2 [3052]">
                <v:textbox>
                  <w:txbxContent>
                    <w:p w14:paraId="70981CAF" w14:textId="77777777" w:rsidR="00F962F0" w:rsidRPr="00255060" w:rsidRDefault="00F962F0" w:rsidP="00F962F0">
                      <w:pPr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</w:pPr>
                      <w:r w:rsidRPr="00255060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>https://www.googleapis.com/youtube/v3/videos?id=</w:t>
                      </w:r>
                      <w:r w:rsidRPr="00257349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>zUMWyXTnLe4</w:t>
                      </w:r>
                      <w:r w:rsidRPr="00255060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>&amp;key=YOUR_API_KEY&amp;part=statistics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Sending the request on YouTube data API.</w:t>
      </w:r>
    </w:p>
    <w:p w14:paraId="49407585" w14:textId="77777777" w:rsidR="00F962F0" w:rsidRDefault="00F962F0" w:rsidP="00F962F0">
      <w:pPr>
        <w:pStyle w:val="ListNumber"/>
        <w:numPr>
          <w:ilvl w:val="0"/>
          <w:numId w:val="0"/>
        </w:numPr>
        <w:ind w:left="340" w:hanging="340"/>
      </w:pPr>
      <w:r w:rsidRPr="008F50B8">
        <w:rPr>
          <w:rFonts w:ascii="Courier New" w:hAnsi="Courier New" w:cs="Courier New"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66432" behindDoc="1" locked="0" layoutInCell="1" allowOverlap="1" wp14:anchorId="7BB4A05B" wp14:editId="5B78B33A">
                <wp:simplePos x="0" y="0"/>
                <wp:positionH relativeFrom="column">
                  <wp:posOffset>0</wp:posOffset>
                </wp:positionH>
                <wp:positionV relativeFrom="paragraph">
                  <wp:posOffset>1059180</wp:posOffset>
                </wp:positionV>
                <wp:extent cx="6360795" cy="640080"/>
                <wp:effectExtent l="0" t="0" r="20955" b="26670"/>
                <wp:wrapTopAndBottom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60795" cy="6400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915DD6" w14:textId="77777777" w:rsidR="00F962F0" w:rsidRDefault="00F962F0" w:rsidP="00F962F0">
                            <w:pPr>
                              <w:spacing w:before="0" w:after="0"/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255060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>id=</w:t>
                            </w:r>
                            <w:r w:rsidRPr="00257349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>zUMWyXTnLe4</w:t>
                            </w:r>
                          </w:p>
                          <w:p w14:paraId="61C9A2BF" w14:textId="77777777" w:rsidR="00F962F0" w:rsidRPr="00255060" w:rsidRDefault="00F962F0" w:rsidP="00F962F0">
                            <w:pPr>
                              <w:spacing w:before="0" w:after="0"/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255060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>key=YOUR_API_KEY</w:t>
                            </w:r>
                          </w:p>
                          <w:p w14:paraId="0F756895" w14:textId="77777777" w:rsidR="00F962F0" w:rsidRPr="00255060" w:rsidRDefault="00F962F0" w:rsidP="00F962F0">
                            <w:pPr>
                              <w:spacing w:before="0" w:after="0"/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255060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>part=statistics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B4A05B" id="_x0000_s1027" type="#_x0000_t202" style="position:absolute;left:0;text-align:left;margin-left:0;margin-top:83.4pt;width:500.85pt;height:50.4pt;z-index:-251650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" fillcolor="#f2f2f2 [3052]">
                <v:textbox>
                  <w:txbxContent>
                    <w:p w14:paraId="16915DD6" w14:textId="77777777" w:rsidR="00F962F0" w:rsidRDefault="00F962F0" w:rsidP="00F962F0">
                      <w:pPr>
                        <w:spacing w:before="0" w:after="0"/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</w:pPr>
                      <w:r w:rsidRPr="00255060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>id=</w:t>
                      </w:r>
                      <w:r w:rsidRPr="00257349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>zUMWyXTnLe4</w:t>
                      </w:r>
                    </w:p>
                    <w:p w14:paraId="61C9A2BF" w14:textId="77777777" w:rsidR="00F962F0" w:rsidRPr="00255060" w:rsidRDefault="00F962F0" w:rsidP="00F962F0">
                      <w:pPr>
                        <w:spacing w:before="0" w:after="0"/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</w:pPr>
                      <w:r w:rsidRPr="00255060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>key=YOUR_API_KEY</w:t>
                      </w:r>
                    </w:p>
                    <w:p w14:paraId="0F756895" w14:textId="77777777" w:rsidR="00F962F0" w:rsidRPr="00255060" w:rsidRDefault="00F962F0" w:rsidP="00F962F0">
                      <w:pPr>
                        <w:spacing w:before="0" w:after="0"/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</w:pPr>
                      <w:r w:rsidRPr="00255060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>part=statistics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Now if we closely analyze the URL. We will find that there are 3 query parameters</w:t>
      </w:r>
    </w:p>
    <w:p w14:paraId="48E95B37" w14:textId="77777777" w:rsidR="00F962F0" w:rsidRDefault="00F962F0" w:rsidP="00F962F0">
      <w:pPr>
        <w:pStyle w:val="ListNumber"/>
        <w:numPr>
          <w:ilvl w:val="1"/>
          <w:numId w:val="32"/>
        </w:numPr>
        <w:ind w:left="720" w:hanging="270"/>
      </w:pPr>
      <w:r w:rsidRPr="00257349">
        <w:rPr>
          <w:b/>
          <w:bCs/>
        </w:rPr>
        <w:t>ID:</w:t>
      </w:r>
      <w:r>
        <w:t xml:space="preserve"> T</w:t>
      </w:r>
      <w:r w:rsidRPr="00257349">
        <w:t>his is the ID of video you are looking to pull information for. You can find video ID as part of the video URL.</w:t>
      </w:r>
    </w:p>
    <w:p w14:paraId="3B5D1609" w14:textId="77777777" w:rsidR="00F962F0" w:rsidRDefault="00F962F0" w:rsidP="00F962F0">
      <w:pPr>
        <w:pStyle w:val="ListNumber"/>
        <w:numPr>
          <w:ilvl w:val="0"/>
          <w:numId w:val="0"/>
        </w:numPr>
        <w:ind w:left="340" w:hanging="340"/>
      </w:pPr>
      <w:r w:rsidRPr="00257349">
        <w:rPr>
          <w:noProof/>
        </w:rPr>
        <w:drawing>
          <wp:inline distT="0" distB="0" distL="0" distR="0" wp14:anchorId="40808EC3" wp14:editId="1EF1AEC0">
            <wp:extent cx="6064669" cy="7239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92730" cy="727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334ED" w14:textId="77777777" w:rsidR="00F962F0" w:rsidRDefault="00F962F0" w:rsidP="00F962F0">
      <w:pPr>
        <w:pStyle w:val="ListNumber"/>
        <w:numPr>
          <w:ilvl w:val="1"/>
          <w:numId w:val="32"/>
        </w:numPr>
        <w:ind w:left="720" w:hanging="270"/>
      </w:pPr>
      <w:r>
        <w:rPr>
          <w:b/>
          <w:bCs/>
        </w:rPr>
        <w:t xml:space="preserve">Key: </w:t>
      </w:r>
      <w:r>
        <w:t>Just paste your API Key provided by your administrator.</w:t>
      </w:r>
    </w:p>
    <w:p w14:paraId="4AB26A3F" w14:textId="77777777" w:rsidR="00F962F0" w:rsidRDefault="00F962F0" w:rsidP="00F962F0">
      <w:pPr>
        <w:pStyle w:val="ListNumber"/>
        <w:numPr>
          <w:ilvl w:val="1"/>
          <w:numId w:val="32"/>
        </w:numPr>
        <w:ind w:left="720" w:hanging="270"/>
      </w:pPr>
      <w:r>
        <w:rPr>
          <w:b/>
          <w:bCs/>
        </w:rPr>
        <w:t>P</w:t>
      </w:r>
      <w:r w:rsidRPr="00257349">
        <w:rPr>
          <w:b/>
          <w:bCs/>
        </w:rPr>
        <w:t>art=</w:t>
      </w:r>
      <w:r>
        <w:rPr>
          <w:b/>
          <w:bCs/>
        </w:rPr>
        <w:t>S</w:t>
      </w:r>
      <w:r w:rsidRPr="00257349">
        <w:rPr>
          <w:b/>
          <w:bCs/>
        </w:rPr>
        <w:t>tatistics</w:t>
      </w:r>
      <w:r>
        <w:t>:</w:t>
      </w:r>
      <w:r w:rsidRPr="00257349">
        <w:t xml:space="preserve"> This is where </w:t>
      </w:r>
      <w:r>
        <w:t>we</w:t>
      </w:r>
      <w:r w:rsidRPr="00257349">
        <w:t xml:space="preserve"> ask YouTube API</w:t>
      </w:r>
      <w:r>
        <w:t xml:space="preserve">, </w:t>
      </w:r>
      <w:r w:rsidRPr="00257349">
        <w:t xml:space="preserve">kind of information </w:t>
      </w:r>
      <w:r>
        <w:t xml:space="preserve">we </w:t>
      </w:r>
      <w:r w:rsidRPr="00257349">
        <w:t xml:space="preserve">are going to </w:t>
      </w:r>
      <w:r>
        <w:t xml:space="preserve">fetch from a </w:t>
      </w:r>
      <w:r w:rsidRPr="00257349">
        <w:t xml:space="preserve">particular video. We set </w:t>
      </w:r>
      <w:r>
        <w:t xml:space="preserve">this </w:t>
      </w:r>
      <w:r w:rsidRPr="00257349">
        <w:t>to “</w:t>
      </w:r>
      <w:r w:rsidRPr="007B0113">
        <w:rPr>
          <w:b/>
          <w:bCs/>
        </w:rPr>
        <w:t>statistics</w:t>
      </w:r>
      <w:r w:rsidRPr="00257349">
        <w:t xml:space="preserve">” because </w:t>
      </w:r>
      <w:r>
        <w:t xml:space="preserve">in this </w:t>
      </w:r>
      <w:r w:rsidRPr="00257349">
        <w:t xml:space="preserve">section </w:t>
      </w:r>
      <w:r>
        <w:t xml:space="preserve">we </w:t>
      </w:r>
      <w:r w:rsidRPr="00257349">
        <w:t>used to retrieve YouTube video views count, likes count, dislikes count, number of times the video has been added to favorites and comments count.</w:t>
      </w:r>
    </w:p>
    <w:p w14:paraId="39A2E05C" w14:textId="77777777" w:rsidR="00F962F0" w:rsidRDefault="00F962F0" w:rsidP="00F962F0">
      <w:pPr>
        <w:pStyle w:val="ListNumber"/>
      </w:pPr>
      <w:r w:rsidRPr="00577F0A">
        <w:t>Parse API response</w:t>
      </w:r>
      <w:r>
        <w:t xml:space="preserve">: </w:t>
      </w:r>
      <w:r w:rsidRPr="001E0D83">
        <w:t>After</w:t>
      </w:r>
      <w:r>
        <w:t xml:space="preserve"> we</w:t>
      </w:r>
      <w:r w:rsidRPr="001E0D83">
        <w:t xml:space="preserve"> send a request to the URL mentioned with our valid API key, </w:t>
      </w:r>
      <w:r>
        <w:t>we</w:t>
      </w:r>
      <w:r w:rsidRPr="001E0D83">
        <w:t xml:space="preserve"> should receive a JSON response. For testing purposes, </w:t>
      </w:r>
      <w:r>
        <w:t>we</w:t>
      </w:r>
      <w:r w:rsidRPr="001E0D83">
        <w:t xml:space="preserve"> can test if our request is working by pasting that URL directly in browser.</w:t>
      </w:r>
    </w:p>
    <w:p w14:paraId="00228738" w14:textId="77777777" w:rsidR="003E78A7" w:rsidRPr="00E237E8" w:rsidRDefault="003E78A7" w:rsidP="003E78A7">
      <w:pPr>
        <w:pStyle w:val="ListBullet"/>
        <w:numPr>
          <w:ilvl w:val="0"/>
          <w:numId w:val="0"/>
        </w:numPr>
        <w:ind w:left="340" w:hanging="340"/>
        <w:sectPr w:rsidR="003E78A7" w:rsidRPr="00E237E8" w:rsidSect="00AC4859">
          <w:pgSz w:w="12240" w:h="15840" w:code="1"/>
          <w:pgMar w:top="2160" w:right="1080" w:bottom="720" w:left="1080" w:header="648" w:footer="432" w:gutter="0"/>
          <w:cols w:space="708"/>
          <w:docGrid w:linePitch="360"/>
        </w:sectPr>
      </w:pPr>
    </w:p>
    <w:p w14:paraId="47AA13FC" w14:textId="6B7DB93E" w:rsidR="003E78A7" w:rsidRPr="00E237E8" w:rsidRDefault="00F962F0" w:rsidP="00043FFE">
      <w:pPr>
        <w:pStyle w:val="Heading1"/>
        <w:numPr>
          <w:ilvl w:val="0"/>
          <w:numId w:val="18"/>
        </w:numPr>
        <w:ind w:left="0" w:firstLine="0"/>
      </w:pPr>
      <w:bookmarkStart w:id="6" w:name="_Toc21206253"/>
      <w:r>
        <w:lastRenderedPageBreak/>
        <w:t>Sample JSON</w:t>
      </w:r>
      <w:bookmarkEnd w:id="6"/>
    </w:p>
    <w:p w14:paraId="4D7EEBDB" w14:textId="77777777" w:rsidR="0023460E" w:rsidRDefault="00F962F0" w:rsidP="0023460E">
      <w:r w:rsidRPr="008F50B8">
        <w:rPr>
          <w:rFonts w:ascii="Courier New" w:hAnsi="Courier New" w:cs="Courier New"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68480" behindDoc="1" locked="0" layoutInCell="1" allowOverlap="1" wp14:anchorId="2F2DC0E6" wp14:editId="094E08C8">
                <wp:simplePos x="0" y="0"/>
                <wp:positionH relativeFrom="column">
                  <wp:posOffset>0</wp:posOffset>
                </wp:positionH>
                <wp:positionV relativeFrom="paragraph">
                  <wp:posOffset>335280</wp:posOffset>
                </wp:positionV>
                <wp:extent cx="6360795" cy="3870960"/>
                <wp:effectExtent l="0" t="0" r="20955" b="15240"/>
                <wp:wrapTopAndBottom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60795" cy="38709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385DEF" w14:textId="77777777" w:rsidR="00F962F0" w:rsidRPr="006A5574" w:rsidRDefault="00F962F0" w:rsidP="00F962F0">
                            <w:pPr>
                              <w:spacing w:before="0" w:after="0"/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6A5574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>{</w:t>
                            </w:r>
                          </w:p>
                          <w:p w14:paraId="7A786E91" w14:textId="77777777" w:rsidR="00F962F0" w:rsidRPr="006A5574" w:rsidRDefault="00F962F0" w:rsidP="00F962F0">
                            <w:pPr>
                              <w:spacing w:before="0" w:after="0"/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6A5574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 xml:space="preserve">  "kind": "</w:t>
                            </w:r>
                            <w:r w:rsidRPr="006A5574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>youtube#videoListResponse",</w:t>
                            </w:r>
                          </w:p>
                          <w:p w14:paraId="79369B38" w14:textId="77777777" w:rsidR="00F962F0" w:rsidRPr="006A5574" w:rsidRDefault="00F962F0" w:rsidP="00F962F0">
                            <w:pPr>
                              <w:spacing w:before="0" w:after="0"/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6A5574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 xml:space="preserve">  "etag": "\"p4VTdlkQv3HQeTEaXgvLePAydmU/ccHKgLQB84trU6bOUlEUcQ8ggbI\"",</w:t>
                            </w:r>
                          </w:p>
                          <w:p w14:paraId="3EEDBEF0" w14:textId="77777777" w:rsidR="00F962F0" w:rsidRPr="006A5574" w:rsidRDefault="00F962F0" w:rsidP="00F962F0">
                            <w:pPr>
                              <w:spacing w:before="0" w:after="0"/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6A5574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 xml:space="preserve">  "pageInfo": {</w:t>
                            </w:r>
                          </w:p>
                          <w:p w14:paraId="41C2BFF3" w14:textId="77777777" w:rsidR="00F962F0" w:rsidRPr="006A5574" w:rsidRDefault="00F962F0" w:rsidP="00F962F0">
                            <w:pPr>
                              <w:spacing w:before="0" w:after="0"/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6A5574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 xml:space="preserve">    "totalResults": 1,</w:t>
                            </w:r>
                          </w:p>
                          <w:p w14:paraId="674AA10C" w14:textId="77777777" w:rsidR="00F962F0" w:rsidRPr="006A5574" w:rsidRDefault="00F962F0" w:rsidP="00F962F0">
                            <w:pPr>
                              <w:spacing w:before="0" w:after="0"/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6A5574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 xml:space="preserve">    "resultsPerPage": 1</w:t>
                            </w:r>
                          </w:p>
                          <w:p w14:paraId="3511260C" w14:textId="77777777" w:rsidR="00F962F0" w:rsidRPr="006A5574" w:rsidRDefault="00F962F0" w:rsidP="00F962F0">
                            <w:pPr>
                              <w:spacing w:before="0" w:after="0"/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6A5574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 xml:space="preserve">  },</w:t>
                            </w:r>
                          </w:p>
                          <w:p w14:paraId="6DED6848" w14:textId="77777777" w:rsidR="00F962F0" w:rsidRPr="006A5574" w:rsidRDefault="00F962F0" w:rsidP="00F962F0">
                            <w:pPr>
                              <w:spacing w:before="0" w:after="0"/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6A5574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 xml:space="preserve">  "items": [</w:t>
                            </w:r>
                          </w:p>
                          <w:p w14:paraId="47C68EC3" w14:textId="77777777" w:rsidR="00F962F0" w:rsidRPr="006A5574" w:rsidRDefault="00F962F0" w:rsidP="00F962F0">
                            <w:pPr>
                              <w:spacing w:before="0" w:after="0"/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6A5574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 xml:space="preserve">    {</w:t>
                            </w:r>
                          </w:p>
                          <w:p w14:paraId="275FAB61" w14:textId="77777777" w:rsidR="00F962F0" w:rsidRPr="006A5574" w:rsidRDefault="00F962F0" w:rsidP="00F962F0">
                            <w:pPr>
                              <w:spacing w:before="0" w:after="0"/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6A5574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 xml:space="preserve">      "kind": "youtube#video",</w:t>
                            </w:r>
                          </w:p>
                          <w:p w14:paraId="1C3E683B" w14:textId="77777777" w:rsidR="00F962F0" w:rsidRPr="006A5574" w:rsidRDefault="00F962F0" w:rsidP="00F962F0">
                            <w:pPr>
                              <w:spacing w:before="0" w:after="0"/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6A5574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 xml:space="preserve">      "etag": "\"p4VTdlkQv3HQeTEaXgvLePAydmU/4IDe7WRDhkcuzZRntlGYfc8WieM\"",</w:t>
                            </w:r>
                          </w:p>
                          <w:p w14:paraId="2131578F" w14:textId="77777777" w:rsidR="00F962F0" w:rsidRPr="006A5574" w:rsidRDefault="00F962F0" w:rsidP="00F962F0">
                            <w:pPr>
                              <w:spacing w:before="0" w:after="0"/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6A5574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 xml:space="preserve">      "id": "zUMWyXTnLe4",</w:t>
                            </w:r>
                          </w:p>
                          <w:p w14:paraId="7CF8BE4B" w14:textId="77777777" w:rsidR="00F962F0" w:rsidRPr="006A5574" w:rsidRDefault="00F962F0" w:rsidP="00F962F0">
                            <w:pPr>
                              <w:spacing w:before="0" w:after="0"/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6A5574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 xml:space="preserve">      "statistics": {</w:t>
                            </w:r>
                          </w:p>
                          <w:p w14:paraId="6DA95009" w14:textId="77777777" w:rsidR="00F962F0" w:rsidRPr="006A5574" w:rsidRDefault="00F962F0" w:rsidP="00F962F0">
                            <w:pPr>
                              <w:spacing w:before="0" w:after="0"/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6A5574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 xml:space="preserve">        "viewCount": "6944040",</w:t>
                            </w:r>
                          </w:p>
                          <w:p w14:paraId="13704ECD" w14:textId="77777777" w:rsidR="00F962F0" w:rsidRPr="006A5574" w:rsidRDefault="00F962F0" w:rsidP="00F962F0">
                            <w:pPr>
                              <w:spacing w:before="0" w:after="0"/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6A5574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 xml:space="preserve">        "likeCount": "15726",</w:t>
                            </w:r>
                          </w:p>
                          <w:p w14:paraId="568BC6BE" w14:textId="77777777" w:rsidR="00F962F0" w:rsidRPr="006A5574" w:rsidRDefault="00F962F0" w:rsidP="00F962F0">
                            <w:pPr>
                              <w:spacing w:before="0" w:after="0"/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6A5574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 xml:space="preserve">        "dislikeCount": "1822",</w:t>
                            </w:r>
                          </w:p>
                          <w:p w14:paraId="4B5450AC" w14:textId="77777777" w:rsidR="00F962F0" w:rsidRPr="006A5574" w:rsidRDefault="00F962F0" w:rsidP="00F962F0">
                            <w:pPr>
                              <w:spacing w:before="0" w:after="0"/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6A5574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 xml:space="preserve">        "favoriteCount": "0",</w:t>
                            </w:r>
                          </w:p>
                          <w:p w14:paraId="7CA7B4AA" w14:textId="77777777" w:rsidR="00F962F0" w:rsidRPr="006A5574" w:rsidRDefault="00F962F0" w:rsidP="00F962F0">
                            <w:pPr>
                              <w:spacing w:before="0" w:after="0"/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6A5574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 xml:space="preserve">        "commentCount": "311"</w:t>
                            </w:r>
                          </w:p>
                          <w:p w14:paraId="48CAEA53" w14:textId="77777777" w:rsidR="00F962F0" w:rsidRPr="006A5574" w:rsidRDefault="00F962F0" w:rsidP="00F962F0">
                            <w:pPr>
                              <w:spacing w:before="0" w:after="0"/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6A5574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 xml:space="preserve">      }</w:t>
                            </w:r>
                          </w:p>
                          <w:p w14:paraId="2B8C42B4" w14:textId="77777777" w:rsidR="00F962F0" w:rsidRPr="006A5574" w:rsidRDefault="00F962F0" w:rsidP="00F962F0">
                            <w:pPr>
                              <w:spacing w:before="0" w:after="0"/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6A5574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 xml:space="preserve">    }</w:t>
                            </w:r>
                          </w:p>
                          <w:p w14:paraId="3EE7B0FB" w14:textId="77777777" w:rsidR="00F962F0" w:rsidRPr="006A5574" w:rsidRDefault="00F962F0" w:rsidP="00F962F0">
                            <w:pPr>
                              <w:spacing w:before="0" w:after="0"/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6A5574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 xml:space="preserve">  ]</w:t>
                            </w:r>
                          </w:p>
                          <w:p w14:paraId="597D72DC" w14:textId="77777777" w:rsidR="00F962F0" w:rsidRPr="00255060" w:rsidRDefault="00F962F0" w:rsidP="00F962F0">
                            <w:pPr>
                              <w:spacing w:before="0" w:after="0"/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</w:pPr>
                            <w:r w:rsidRPr="006A5574">
                              <w:rPr>
                                <w:rFonts w:ascii="Courier New" w:hAnsi="Courier New" w:cs="Courier New"/>
                                <w:color w:val="auto"/>
                                <w:sz w:val="20"/>
                                <w:szCs w:val="20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2DC0E6" id="_x0000_s1028" type="#_x0000_t202" style="position:absolute;margin-left:0;margin-top:26.4pt;width:500.85pt;height:304.8pt;z-index:-251648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" fillcolor="#f2f2f2 [3052]">
                <v:textbox>
                  <w:txbxContent>
                    <w:p w14:paraId="51385DEF" w14:textId="77777777" w:rsidR="00F962F0" w:rsidRPr="006A5574" w:rsidRDefault="00F962F0" w:rsidP="00F962F0">
                      <w:pPr>
                        <w:spacing w:before="0" w:after="0"/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</w:pPr>
                      <w:r w:rsidRPr="006A5574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>{</w:t>
                      </w:r>
                    </w:p>
                    <w:p w14:paraId="7A786E91" w14:textId="77777777" w:rsidR="00F962F0" w:rsidRPr="006A5574" w:rsidRDefault="00F962F0" w:rsidP="00F962F0">
                      <w:pPr>
                        <w:spacing w:before="0" w:after="0"/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</w:pPr>
                      <w:r w:rsidRPr="006A5574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 xml:space="preserve">  "kind": "</w:t>
                      </w:r>
                      <w:r w:rsidRPr="006A5574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>youtube#videoListResponse",</w:t>
                      </w:r>
                    </w:p>
                    <w:p w14:paraId="79369B38" w14:textId="77777777" w:rsidR="00F962F0" w:rsidRPr="006A5574" w:rsidRDefault="00F962F0" w:rsidP="00F962F0">
                      <w:pPr>
                        <w:spacing w:before="0" w:after="0"/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</w:pPr>
                      <w:r w:rsidRPr="006A5574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 xml:space="preserve">  "etag": "\"p4VTdlkQv3HQeTEaXgvLePAydmU/ccHKgLQB84trU6bOUlEUcQ8ggbI\"",</w:t>
                      </w:r>
                    </w:p>
                    <w:p w14:paraId="3EEDBEF0" w14:textId="77777777" w:rsidR="00F962F0" w:rsidRPr="006A5574" w:rsidRDefault="00F962F0" w:rsidP="00F962F0">
                      <w:pPr>
                        <w:spacing w:before="0" w:after="0"/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</w:pPr>
                      <w:r w:rsidRPr="006A5574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 xml:space="preserve">  "pageInfo": {</w:t>
                      </w:r>
                    </w:p>
                    <w:p w14:paraId="41C2BFF3" w14:textId="77777777" w:rsidR="00F962F0" w:rsidRPr="006A5574" w:rsidRDefault="00F962F0" w:rsidP="00F962F0">
                      <w:pPr>
                        <w:spacing w:before="0" w:after="0"/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</w:pPr>
                      <w:r w:rsidRPr="006A5574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 xml:space="preserve">    "totalResults": 1,</w:t>
                      </w:r>
                    </w:p>
                    <w:p w14:paraId="674AA10C" w14:textId="77777777" w:rsidR="00F962F0" w:rsidRPr="006A5574" w:rsidRDefault="00F962F0" w:rsidP="00F962F0">
                      <w:pPr>
                        <w:spacing w:before="0" w:after="0"/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</w:pPr>
                      <w:r w:rsidRPr="006A5574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 xml:space="preserve">    "resultsPerPage": 1</w:t>
                      </w:r>
                    </w:p>
                    <w:p w14:paraId="3511260C" w14:textId="77777777" w:rsidR="00F962F0" w:rsidRPr="006A5574" w:rsidRDefault="00F962F0" w:rsidP="00F962F0">
                      <w:pPr>
                        <w:spacing w:before="0" w:after="0"/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</w:pPr>
                      <w:r w:rsidRPr="006A5574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 xml:space="preserve">  },</w:t>
                      </w:r>
                    </w:p>
                    <w:p w14:paraId="6DED6848" w14:textId="77777777" w:rsidR="00F962F0" w:rsidRPr="006A5574" w:rsidRDefault="00F962F0" w:rsidP="00F962F0">
                      <w:pPr>
                        <w:spacing w:before="0" w:after="0"/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</w:pPr>
                      <w:r w:rsidRPr="006A5574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 xml:space="preserve">  "items": [</w:t>
                      </w:r>
                    </w:p>
                    <w:p w14:paraId="47C68EC3" w14:textId="77777777" w:rsidR="00F962F0" w:rsidRPr="006A5574" w:rsidRDefault="00F962F0" w:rsidP="00F962F0">
                      <w:pPr>
                        <w:spacing w:before="0" w:after="0"/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</w:pPr>
                      <w:r w:rsidRPr="006A5574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 xml:space="preserve">    {</w:t>
                      </w:r>
                    </w:p>
                    <w:p w14:paraId="275FAB61" w14:textId="77777777" w:rsidR="00F962F0" w:rsidRPr="006A5574" w:rsidRDefault="00F962F0" w:rsidP="00F962F0">
                      <w:pPr>
                        <w:spacing w:before="0" w:after="0"/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</w:pPr>
                      <w:r w:rsidRPr="006A5574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 xml:space="preserve">      "kind": "youtube#video",</w:t>
                      </w:r>
                    </w:p>
                    <w:p w14:paraId="1C3E683B" w14:textId="77777777" w:rsidR="00F962F0" w:rsidRPr="006A5574" w:rsidRDefault="00F962F0" w:rsidP="00F962F0">
                      <w:pPr>
                        <w:spacing w:before="0" w:after="0"/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</w:pPr>
                      <w:r w:rsidRPr="006A5574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 xml:space="preserve">      "etag": "\"p4VTdlkQv3HQeTEaXgvLePAydmU/4IDe7WRDhkcuzZRntlGYfc8WieM\"",</w:t>
                      </w:r>
                    </w:p>
                    <w:p w14:paraId="2131578F" w14:textId="77777777" w:rsidR="00F962F0" w:rsidRPr="006A5574" w:rsidRDefault="00F962F0" w:rsidP="00F962F0">
                      <w:pPr>
                        <w:spacing w:before="0" w:after="0"/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</w:pPr>
                      <w:r w:rsidRPr="006A5574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 xml:space="preserve">      "id": "zUMWyXTnLe4",</w:t>
                      </w:r>
                    </w:p>
                    <w:p w14:paraId="7CF8BE4B" w14:textId="77777777" w:rsidR="00F962F0" w:rsidRPr="006A5574" w:rsidRDefault="00F962F0" w:rsidP="00F962F0">
                      <w:pPr>
                        <w:spacing w:before="0" w:after="0"/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</w:pPr>
                      <w:r w:rsidRPr="006A5574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 xml:space="preserve">      "statistics": {</w:t>
                      </w:r>
                    </w:p>
                    <w:p w14:paraId="6DA95009" w14:textId="77777777" w:rsidR="00F962F0" w:rsidRPr="006A5574" w:rsidRDefault="00F962F0" w:rsidP="00F962F0">
                      <w:pPr>
                        <w:spacing w:before="0" w:after="0"/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</w:pPr>
                      <w:r w:rsidRPr="006A5574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 xml:space="preserve">        "viewCount": "6944040",</w:t>
                      </w:r>
                    </w:p>
                    <w:p w14:paraId="13704ECD" w14:textId="77777777" w:rsidR="00F962F0" w:rsidRPr="006A5574" w:rsidRDefault="00F962F0" w:rsidP="00F962F0">
                      <w:pPr>
                        <w:spacing w:before="0" w:after="0"/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</w:pPr>
                      <w:r w:rsidRPr="006A5574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 xml:space="preserve">        "likeCount": "15726",</w:t>
                      </w:r>
                    </w:p>
                    <w:p w14:paraId="568BC6BE" w14:textId="77777777" w:rsidR="00F962F0" w:rsidRPr="006A5574" w:rsidRDefault="00F962F0" w:rsidP="00F962F0">
                      <w:pPr>
                        <w:spacing w:before="0" w:after="0"/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</w:pPr>
                      <w:r w:rsidRPr="006A5574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 xml:space="preserve">        "dislikeCount": "1822",</w:t>
                      </w:r>
                    </w:p>
                    <w:p w14:paraId="4B5450AC" w14:textId="77777777" w:rsidR="00F962F0" w:rsidRPr="006A5574" w:rsidRDefault="00F962F0" w:rsidP="00F962F0">
                      <w:pPr>
                        <w:spacing w:before="0" w:after="0"/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</w:pPr>
                      <w:r w:rsidRPr="006A5574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 xml:space="preserve">        "favoriteCount": "0",</w:t>
                      </w:r>
                    </w:p>
                    <w:p w14:paraId="7CA7B4AA" w14:textId="77777777" w:rsidR="00F962F0" w:rsidRPr="006A5574" w:rsidRDefault="00F962F0" w:rsidP="00F962F0">
                      <w:pPr>
                        <w:spacing w:before="0" w:after="0"/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</w:pPr>
                      <w:r w:rsidRPr="006A5574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 xml:space="preserve">        "commentCount": "311"</w:t>
                      </w:r>
                    </w:p>
                    <w:p w14:paraId="48CAEA53" w14:textId="77777777" w:rsidR="00F962F0" w:rsidRPr="006A5574" w:rsidRDefault="00F962F0" w:rsidP="00F962F0">
                      <w:pPr>
                        <w:spacing w:before="0" w:after="0"/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</w:pPr>
                      <w:r w:rsidRPr="006A5574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 xml:space="preserve">      }</w:t>
                      </w:r>
                    </w:p>
                    <w:p w14:paraId="2B8C42B4" w14:textId="77777777" w:rsidR="00F962F0" w:rsidRPr="006A5574" w:rsidRDefault="00F962F0" w:rsidP="00F962F0">
                      <w:pPr>
                        <w:spacing w:before="0" w:after="0"/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</w:pPr>
                      <w:r w:rsidRPr="006A5574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 xml:space="preserve">    }</w:t>
                      </w:r>
                    </w:p>
                    <w:p w14:paraId="3EE7B0FB" w14:textId="77777777" w:rsidR="00F962F0" w:rsidRPr="006A5574" w:rsidRDefault="00F962F0" w:rsidP="00F962F0">
                      <w:pPr>
                        <w:spacing w:before="0" w:after="0"/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</w:pPr>
                      <w:r w:rsidRPr="006A5574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 xml:space="preserve">  ]</w:t>
                      </w:r>
                    </w:p>
                    <w:p w14:paraId="597D72DC" w14:textId="77777777" w:rsidR="00F962F0" w:rsidRPr="00255060" w:rsidRDefault="00F962F0" w:rsidP="00F962F0">
                      <w:pPr>
                        <w:spacing w:before="0" w:after="0"/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</w:pPr>
                      <w:r w:rsidRPr="006A5574">
                        <w:rPr>
                          <w:rFonts w:ascii="Courier New" w:hAnsi="Courier New" w:cs="Courier New"/>
                          <w:color w:val="auto"/>
                          <w:sz w:val="20"/>
                          <w:szCs w:val="20"/>
                        </w:rPr>
                        <w:t>}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The Sample JSON Response of query will be something like thi</w:t>
      </w:r>
      <w:r w:rsidR="0023460E">
        <w:t>s</w:t>
      </w:r>
    </w:p>
    <w:p w14:paraId="21ED4BBB" w14:textId="77777777" w:rsidR="0023460E" w:rsidRDefault="0023460E" w:rsidP="0023460E"/>
    <w:sectPr w:rsidR="0023460E" w:rsidSect="00AC4859">
      <w:footerReference w:type="first" r:id="rId25"/>
      <w:pgSz w:w="12240" w:h="15840" w:code="1"/>
      <w:pgMar w:top="2160" w:right="1080" w:bottom="720" w:left="1080" w:header="648" w:footer="432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2A54D6C" w14:textId="77777777" w:rsidR="00037566" w:rsidRDefault="00037566" w:rsidP="005A20E2">
      <w:pPr>
        <w:spacing w:after="0"/>
      </w:pPr>
      <w:r>
        <w:separator/>
      </w:r>
    </w:p>
    <w:p w14:paraId="6A97E227" w14:textId="77777777" w:rsidR="00037566" w:rsidRDefault="00037566"/>
    <w:p w14:paraId="5FCBDBAA" w14:textId="77777777" w:rsidR="00037566" w:rsidRDefault="00037566" w:rsidP="009B4773"/>
    <w:p w14:paraId="2AB6FF5F" w14:textId="77777777" w:rsidR="00037566" w:rsidRDefault="00037566" w:rsidP="00513832"/>
  </w:endnote>
  <w:endnote w:type="continuationSeparator" w:id="0">
    <w:p w14:paraId="5B7D4204" w14:textId="77777777" w:rsidR="00037566" w:rsidRDefault="00037566" w:rsidP="005A20E2">
      <w:pPr>
        <w:spacing w:after="0"/>
      </w:pPr>
      <w:r>
        <w:continuationSeparator/>
      </w:r>
    </w:p>
    <w:p w14:paraId="6F5A7E73" w14:textId="77777777" w:rsidR="00037566" w:rsidRDefault="00037566"/>
    <w:p w14:paraId="7DB1EA4D" w14:textId="77777777" w:rsidR="00037566" w:rsidRDefault="00037566" w:rsidP="009B4773"/>
    <w:p w14:paraId="2D7674CC" w14:textId="77777777" w:rsidR="00037566" w:rsidRDefault="00037566" w:rsidP="00513832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1B9AD7" w14:textId="77777777" w:rsidR="00CD2453" w:rsidRDefault="00CD245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033828" w14:textId="77777777" w:rsidR="00CD2453" w:rsidRDefault="00CD245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92348994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173551353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09B1032B" w14:textId="77777777" w:rsidR="00472CEC" w:rsidRDefault="00472CEC" w:rsidP="00F8411A">
            <w:pPr>
              <w:pStyle w:val="Footer"/>
            </w:pPr>
            <w:r w:rsidRPr="002135FB">
              <w:fldChar w:fldCharType="begin"/>
            </w:r>
            <w:r w:rsidRPr="002135FB">
              <w:instrText xml:space="preserve"> PAGE   \* MERGEFORMAT </w:instrText>
            </w:r>
            <w:r w:rsidRPr="002135FB">
              <w:fldChar w:fldCharType="separate"/>
            </w:r>
            <w:r>
              <w:t>1</w:t>
            </w:r>
            <w:r w:rsidRPr="002135FB">
              <w:rPr>
                <w:noProof/>
              </w:rPr>
              <w:fldChar w:fldCharType="end"/>
            </w:r>
          </w:p>
        </w:sdtContent>
      </w:sdt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05307862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241920231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4E53F82C" w14:textId="77777777" w:rsidR="00472CEC" w:rsidRDefault="00472CEC" w:rsidP="00D94688">
            <w:pPr>
              <w:pStyle w:val="Footer"/>
              <w:jc w:val="right"/>
            </w:pPr>
            <w:r w:rsidRPr="002135FB">
              <w:fldChar w:fldCharType="begin"/>
            </w:r>
            <w:r w:rsidRPr="002135FB">
              <w:instrText xml:space="preserve"> PAGE   \* MERGEFORMAT </w:instrText>
            </w:r>
            <w:r w:rsidRPr="002135FB">
              <w:fldChar w:fldCharType="separate"/>
            </w:r>
            <w:r>
              <w:t>1</w:t>
            </w:r>
            <w:r w:rsidRPr="002135FB">
              <w:rPr>
                <w:noProof/>
              </w:rPr>
              <w:fldChar w:fldCharType="end"/>
            </w:r>
          </w:p>
        </w:sdtContent>
      </w:sdt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6689699"/>
      <w:docPartObj>
        <w:docPartGallery w:val="Page Numbers (Bottom of Page)"/>
        <w:docPartUnique/>
      </w:docPartObj>
    </w:sdtPr>
    <w:sdtEndPr>
      <w:rPr>
        <w:noProof/>
      </w:rPr>
    </w:sdtEndPr>
    <w:sdtContent>
      <w:sdt>
        <w:sdtPr>
          <w:id w:val="724266714"/>
          <w:docPartObj>
            <w:docPartGallery w:val="Page Numbers (Bottom of Page)"/>
            <w:docPartUnique/>
          </w:docPartObj>
        </w:sdtPr>
        <w:sdtEndPr>
          <w:rPr>
            <w:noProof/>
          </w:rPr>
        </w:sdtEndPr>
        <w:sdtContent>
          <w:p w14:paraId="58A9851A" w14:textId="77777777" w:rsidR="00472CEC" w:rsidRDefault="00472CEC" w:rsidP="00F8411A">
            <w:pPr>
              <w:pStyle w:val="Footer"/>
            </w:pPr>
            <w:r w:rsidRPr="002135FB">
              <w:t>January 24, 20</w:t>
            </w:r>
            <w:r>
              <w:t>XX</w:t>
            </w:r>
            <w:r w:rsidRPr="002135FB">
              <w:rPr>
                <w:lang w:val="ru-RU"/>
              </w:rPr>
              <w:t xml:space="preserve">  </w:t>
            </w:r>
            <w:r>
              <w:t xml:space="preserve">             </w:t>
            </w:r>
            <w:r>
              <w:rPr>
                <w:lang w:val="ru-RU"/>
              </w:rPr>
              <w:t xml:space="preserve">                                                                                                                     </w:t>
            </w:r>
            <w:r w:rsidRPr="002135FB">
              <w:t xml:space="preserve">              </w:t>
            </w:r>
            <w:r w:rsidRPr="002135FB">
              <w:fldChar w:fldCharType="begin"/>
            </w:r>
            <w:r w:rsidRPr="002135FB">
              <w:instrText xml:space="preserve"> PAGE   \* MERGEFORMAT </w:instrText>
            </w:r>
            <w:r w:rsidRPr="002135FB">
              <w:fldChar w:fldCharType="separate"/>
            </w:r>
            <w:r>
              <w:t>1</w:t>
            </w:r>
            <w:r w:rsidRPr="002135FB">
              <w:rPr>
                <w:noProof/>
              </w:rPr>
              <w:fldChar w:fldCharType="end"/>
            </w:r>
          </w:p>
        </w:sdtContent>
      </w:sdt>
      <w:p w14:paraId="7A6413E1" w14:textId="77777777" w:rsidR="00472CEC" w:rsidRDefault="00037566" w:rsidP="00F8411A">
        <w:pPr>
          <w:pStyle w:val="Footer"/>
          <w:rPr>
            <w:noProof/>
          </w:rPr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16D40E7" w14:textId="77777777" w:rsidR="00037566" w:rsidRDefault="00037566" w:rsidP="005A20E2">
      <w:pPr>
        <w:spacing w:after="0"/>
      </w:pPr>
      <w:r>
        <w:separator/>
      </w:r>
    </w:p>
    <w:p w14:paraId="275FA879" w14:textId="77777777" w:rsidR="00037566" w:rsidRDefault="00037566"/>
    <w:p w14:paraId="1BCEF989" w14:textId="77777777" w:rsidR="00037566" w:rsidRDefault="00037566" w:rsidP="009B4773"/>
    <w:p w14:paraId="6E47AC7F" w14:textId="77777777" w:rsidR="00037566" w:rsidRDefault="00037566" w:rsidP="00513832"/>
  </w:footnote>
  <w:footnote w:type="continuationSeparator" w:id="0">
    <w:p w14:paraId="097CC2CF" w14:textId="77777777" w:rsidR="00037566" w:rsidRDefault="00037566" w:rsidP="005A20E2">
      <w:pPr>
        <w:spacing w:after="0"/>
      </w:pPr>
      <w:r>
        <w:continuationSeparator/>
      </w:r>
    </w:p>
    <w:p w14:paraId="124A3AB2" w14:textId="77777777" w:rsidR="00037566" w:rsidRDefault="00037566"/>
    <w:p w14:paraId="44BA7AAF" w14:textId="77777777" w:rsidR="00037566" w:rsidRDefault="00037566" w:rsidP="009B4773"/>
    <w:p w14:paraId="41015202" w14:textId="77777777" w:rsidR="00037566" w:rsidRDefault="00037566" w:rsidP="00513832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B44DD9" w14:textId="77777777" w:rsidR="00CD2453" w:rsidRDefault="00CD2453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26FC72" w14:textId="77777777" w:rsidR="00472CEC" w:rsidRDefault="00472CEC" w:rsidP="005A20E2">
    <w:pPr>
      <w:pStyle w:val="Header"/>
      <w:tabs>
        <w:tab w:val="clear" w:pos="9689"/>
        <w:tab w:val="right" w:pos="11057"/>
      </w:tabs>
      <w:ind w:left="-1134" w:right="-1085"/>
    </w:pPr>
    <w:r>
      <w:rPr>
        <w:noProof/>
      </w:rPr>
      <w:drawing>
        <wp:anchor distT="0" distB="0" distL="114300" distR="114300" simplePos="0" relativeHeight="251701248" behindDoc="0" locked="0" layoutInCell="1" allowOverlap="1" wp14:anchorId="5D5A5E93" wp14:editId="13B22DA9">
          <wp:simplePos x="0" y="0"/>
          <wp:positionH relativeFrom="column">
            <wp:posOffset>-723900</wp:posOffset>
          </wp:positionH>
          <wp:positionV relativeFrom="paragraph">
            <wp:posOffset>74295</wp:posOffset>
          </wp:positionV>
          <wp:extent cx="7391400" cy="9448800"/>
          <wp:effectExtent l="0" t="0" r="0" b="0"/>
          <wp:wrapNone/>
          <wp:docPr id="5" name="Picture 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ytubeLike1.jpg"/>
                  <pic:cNvPicPr/>
                </pic:nvPicPr>
                <pic:blipFill>
                  <a:blip r:embed="rId1">
                    <a:duotone>
                      <a:prstClr val="black"/>
                      <a:srgbClr val="D9C3A5">
                        <a:tint val="50000"/>
                        <a:satMod val="180000"/>
                      </a:srgbClr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391400" cy="9448800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</w:p>
  <w:p w14:paraId="22AF84FF" w14:textId="77777777" w:rsidR="00472CEC" w:rsidRDefault="00472CEC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99A1A6" w14:textId="77777777" w:rsidR="00472CEC" w:rsidRDefault="00472CEC">
    <w:bookmarkStart w:id="0" w:name="_GoBack"/>
    <w:bookmarkEnd w:id="0"/>
    <w:r>
      <w:rPr>
        <w:noProof/>
      </w:rPr>
      <w:drawing>
        <wp:anchor distT="0" distB="0" distL="114300" distR="114300" simplePos="0" relativeHeight="251696128" behindDoc="1" locked="0" layoutInCell="1" allowOverlap="1" wp14:anchorId="4A9E3A64" wp14:editId="3332F5CE">
          <wp:simplePos x="0" y="0"/>
          <wp:positionH relativeFrom="column">
            <wp:posOffset>-3543300</wp:posOffset>
          </wp:positionH>
          <wp:positionV relativeFrom="margin">
            <wp:posOffset>-1059815</wp:posOffset>
          </wp:positionV>
          <wp:extent cx="3268800" cy="9428400"/>
          <wp:effectExtent l="0" t="0" r="8255" b="1905"/>
          <wp:wrapNone/>
          <wp:docPr id="8" name="Picture 8" descr="Group of people"/>
          <wp:cNvGraphicFramePr>
            <a:graphicFrameLocks xmlns:a="http://schemas.openxmlformats.org/drawingml/2006/main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GettyImages-696273168_super.jpg"/>
                  <pic:cNvPicPr/>
                </pic:nvPicPr>
                <pic:blipFill rotWithShape="1"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33928" t="2929" r="45411" b="7707"/>
                  <a:stretch/>
                </pic:blipFill>
                <pic:spPr bwMode="auto">
                  <a:xfrm flipH="1">
                    <a:off x="0" y="0"/>
                    <a:ext cx="3268800" cy="94284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8B2E26" w14:textId="5AAF8B14" w:rsidR="00472CEC" w:rsidRDefault="00472CEC" w:rsidP="0003123C">
    <w:pPr>
      <w:pStyle w:val="Header"/>
      <w:spacing w:before="0"/>
    </w:pPr>
    <w:r>
      <w:rPr>
        <w:rStyle w:val="SubtleEmphasis"/>
      </w:rPr>
      <w:t xml:space="preserve"> </w:t>
    </w:r>
    <w:r w:rsidR="00BF20DA">
      <w:rPr>
        <w:rFonts w:asciiTheme="majorHAnsi" w:hAnsiTheme="majorHAnsi"/>
        <w:b/>
        <w:color w:val="107082" w:themeColor="accent2"/>
        <w:sz w:val="28"/>
      </w:rPr>
      <w:t>Get YouTube Likes Count</w:t>
    </w:r>
    <w:r>
      <w:rPr>
        <w:rStyle w:val="SubtleEmphasis"/>
      </w:rPr>
      <w:br/>
    </w:r>
    <w:r>
      <w:rPr>
        <w:noProof/>
      </w:rPr>
      <mc:AlternateContent>
        <mc:Choice Requires="wps">
          <w:drawing>
            <wp:anchor distT="45720" distB="45720" distL="114300" distR="114300" simplePos="0" relativeHeight="251689984" behindDoc="1" locked="0" layoutInCell="1" allowOverlap="1" wp14:anchorId="36DBF233" wp14:editId="2EE77016">
              <wp:simplePos x="0" y="0"/>
              <wp:positionH relativeFrom="page">
                <wp:align>center</wp:align>
              </wp:positionH>
              <wp:positionV relativeFrom="page">
                <wp:align>top</wp:align>
              </wp:positionV>
              <wp:extent cx="10058400" cy="1143000"/>
              <wp:effectExtent l="0" t="0" r="0" b="0"/>
              <wp:wrapNone/>
              <wp:docPr id="29" name="Text Box 2">
                <a:extLst xmlns:a="http://schemas.openxmlformats.org/drawingml/2006/main">
                  <a:ext uri="{C183D7F6-B498-43B3-948B-1728B52AA6E4}">
                    <adec:decorative xmlns:adec="http://schemas.microsoft.com/office/drawing/2017/decorative" val="1"/>
                  </a:ext>
                </a:extLst>
              </wp:docPr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058400" cy="1143000"/>
                      </a:xfrm>
                      <a:prstGeom prst="rect">
                        <a:avLst/>
                      </a:prstGeom>
                      <a:solidFill>
                        <a:schemeClr val="bg2">
                          <a:lumMod val="75000"/>
                          <a:alpha val="14902"/>
                        </a:schemeClr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7A8D4F26" w14:textId="77777777" w:rsidR="00472CEC" w:rsidRDefault="00472CEC" w:rsidP="0003123C"/>
                      </w:txbxContent>
                    </wps:txbx>
                    <wps:bodyPr rot="0" vert="horz" wrap="square" lIns="720000" tIns="288000" rIns="91440" bIns="45720" anchor="ctr" anchorCtr="0">
                      <a:noAutofit/>
                    </wps:bodyPr>
                  </wps:wsp>
                </a:graphicData>
              </a:graphic>
              <wp14:sizeRelH relativeFrom="page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36DBF233"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margin-left:0;margin-top:0;width:11in;height:90pt;z-index:-251626496;visibility:visible;mso-wrap-style:square;mso-width-percent:1000;mso-height-percent:0;mso-wrap-distance-left:9pt;mso-wrap-distance-top:3.6pt;mso-wrap-distance-right:9pt;mso-wrap-distance-bottom:3.6pt;mso-position-horizontal:center;mso-position-horizontal-relative:page;mso-position-vertical:top;mso-position-vertical-relative:page;mso-width-percent:1000;mso-height-percent: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" fillcolor="#3e8d9c [2414]" stroked="f">
              <v:fill opacity="9766f"/>
              <v:textbox inset="20mm,8mm">
                <w:txbxContent>
                  <w:p w14:paraId="7A8D4F26" w14:textId="77777777" w:rsidR="00472CEC" w:rsidRDefault="00472CEC" w:rsidP="0003123C"/>
                </w:txbxContent>
              </v:textbox>
              <w10:wrap anchorx="page" anchory="page"/>
            </v:shape>
          </w:pict>
        </mc:Fallback>
      </mc:AlternateContent>
    </w:r>
    <w:r w:rsidR="00BF20DA">
      <w:rPr>
        <w:rStyle w:val="Emphasis"/>
      </w:rPr>
      <w:t>Step-by-Step</w:t>
    </w:r>
  </w:p>
  <w:p w14:paraId="3976252C" w14:textId="77777777" w:rsidR="00472CEC" w:rsidRDefault="00472CEC" w:rsidP="005A20E2">
    <w:pPr>
      <w:pStyle w:val="Header"/>
      <w:tabs>
        <w:tab w:val="clear" w:pos="9689"/>
        <w:tab w:val="right" w:pos="11057"/>
      </w:tabs>
      <w:ind w:left="-1134" w:right="-108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F"/>
    <w:multiLevelType w:val="singleLevel"/>
    <w:tmpl w:val="98A0C4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3"/>
    <w:multiLevelType w:val="singleLevel"/>
    <w:tmpl w:val="8E049D40"/>
    <w:lvl w:ilvl="0">
      <w:start w:val="1"/>
      <w:numFmt w:val="bullet"/>
      <w:pStyle w:val="ListBullet2"/>
      <w:lvlText w:val="o"/>
      <w:lvlJc w:val="left"/>
      <w:pPr>
        <w:ind w:left="720" w:hanging="360"/>
      </w:pPr>
      <w:rPr>
        <w:rFonts w:ascii="Courier New" w:hAnsi="Courier New" w:cs="Courier New" w:hint="default"/>
        <w:color w:val="107082" w:themeColor="accent2"/>
      </w:rPr>
    </w:lvl>
  </w:abstractNum>
  <w:abstractNum w:abstractNumId="2" w15:restartNumberingAfterBreak="0">
    <w:nsid w:val="FFFFFF88"/>
    <w:multiLevelType w:val="singleLevel"/>
    <w:tmpl w:val="A080F52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3" w15:restartNumberingAfterBreak="0">
    <w:nsid w:val="FFFFFF89"/>
    <w:multiLevelType w:val="singleLevel"/>
    <w:tmpl w:val="DA2A00F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00E91F2A"/>
    <w:multiLevelType w:val="hybridMultilevel"/>
    <w:tmpl w:val="6DC0BC34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10675B0"/>
    <w:multiLevelType w:val="hybridMultilevel"/>
    <w:tmpl w:val="442A5648"/>
    <w:lvl w:ilvl="0" w:tplc="A4946864">
      <w:start w:val="1"/>
      <w:numFmt w:val="bullet"/>
      <w:pStyle w:val="Graphbullet4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21B0354"/>
    <w:multiLevelType w:val="hybridMultilevel"/>
    <w:tmpl w:val="0464C5E2"/>
    <w:lvl w:ilvl="0" w:tplc="13A87BB0">
      <w:start w:val="1"/>
      <w:numFmt w:val="bullet"/>
      <w:pStyle w:val="Graphbullet3"/>
      <w:lvlText w:val=""/>
      <w:lvlJc w:val="left"/>
      <w:pPr>
        <w:ind w:left="720" w:hanging="360"/>
      </w:pPr>
      <w:rPr>
        <w:rFonts w:ascii="Symbol" w:hAnsi="Symbol" w:hint="default"/>
        <w:color w:val="EC7216" w:themeColor="accent6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2F059C5"/>
    <w:multiLevelType w:val="hybridMultilevel"/>
    <w:tmpl w:val="117894FC"/>
    <w:lvl w:ilvl="0" w:tplc="3060231A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3A86343"/>
    <w:multiLevelType w:val="hybridMultilevel"/>
    <w:tmpl w:val="DCAC3568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6533D15"/>
    <w:multiLevelType w:val="hybridMultilevel"/>
    <w:tmpl w:val="C234D8C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0" w15:restartNumberingAfterBreak="0">
    <w:nsid w:val="09941A06"/>
    <w:multiLevelType w:val="hybridMultilevel"/>
    <w:tmpl w:val="3CB4303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0AB62834"/>
    <w:multiLevelType w:val="hybridMultilevel"/>
    <w:tmpl w:val="C08C66B0"/>
    <w:lvl w:ilvl="0" w:tplc="CFD2494C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0566B04"/>
    <w:multiLevelType w:val="hybridMultilevel"/>
    <w:tmpl w:val="7E7A932C"/>
    <w:lvl w:ilvl="0" w:tplc="7B3058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107082" w:themeColor="accent2"/>
        <w:u w:color="F0CDA1" w:themeColor="accent1"/>
      </w:rPr>
    </w:lvl>
    <w:lvl w:ilvl="1" w:tplc="21DA163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  <w:color w:val="107082" w:themeColor="accent2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3920324"/>
    <w:multiLevelType w:val="hybridMultilevel"/>
    <w:tmpl w:val="6AF8351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4832639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A277AFC"/>
    <w:multiLevelType w:val="hybridMultilevel"/>
    <w:tmpl w:val="251E707C"/>
    <w:lvl w:ilvl="0" w:tplc="C7BC33B2">
      <w:start w:val="1"/>
      <w:numFmt w:val="bullet"/>
      <w:pStyle w:val="Graphbullet"/>
      <w:lvlText w:val=""/>
      <w:lvlJc w:val="left"/>
      <w:pPr>
        <w:ind w:left="720" w:hanging="360"/>
      </w:pPr>
      <w:rPr>
        <w:rFonts w:ascii="Symbol" w:hAnsi="Symbol" w:hint="default"/>
        <w:color w:val="054854" w:themeColor="accent3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EDB6146"/>
    <w:multiLevelType w:val="hybridMultilevel"/>
    <w:tmpl w:val="1DF0CA9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7B872C6"/>
    <w:multiLevelType w:val="hybridMultilevel"/>
    <w:tmpl w:val="B2560376"/>
    <w:lvl w:ilvl="0" w:tplc="633C562A">
      <w:start w:val="1"/>
      <w:numFmt w:val="lowerLetter"/>
      <w:lvlText w:val="%1."/>
      <w:lvlJc w:val="left"/>
      <w:pPr>
        <w:ind w:left="720" w:hanging="360"/>
      </w:pPr>
      <w:rPr>
        <w:rFonts w:hint="default"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D9448EF"/>
    <w:multiLevelType w:val="hybridMultilevel"/>
    <w:tmpl w:val="A92A2166"/>
    <w:lvl w:ilvl="0" w:tplc="A4583C36">
      <w:start w:val="1"/>
      <w:numFmt w:val="bullet"/>
      <w:pStyle w:val="Graphbullet2"/>
      <w:lvlText w:val=""/>
      <w:lvlJc w:val="left"/>
      <w:pPr>
        <w:ind w:left="720" w:hanging="360"/>
      </w:pPr>
      <w:rPr>
        <w:rFonts w:ascii="Symbol" w:hAnsi="Symbol" w:hint="default"/>
        <w:color w:val="F99927" w:themeColor="accent5"/>
        <w:u w:color="F0CDA1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DE867BE"/>
    <w:multiLevelType w:val="hybridMultilevel"/>
    <w:tmpl w:val="80663AD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2E331351"/>
    <w:multiLevelType w:val="hybridMultilevel"/>
    <w:tmpl w:val="72966E82"/>
    <w:lvl w:ilvl="0" w:tplc="2AFA433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1CF1929"/>
    <w:multiLevelType w:val="hybridMultilevel"/>
    <w:tmpl w:val="BB04402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21351B2"/>
    <w:multiLevelType w:val="hybridMultilevel"/>
    <w:tmpl w:val="C2A2360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D344304">
      <w:start w:val="1"/>
      <w:numFmt w:val="bullet"/>
      <w:lvlText w:val="o"/>
      <w:lvlJc w:val="center"/>
      <w:pPr>
        <w:ind w:left="108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30B7AF6"/>
    <w:multiLevelType w:val="hybridMultilevel"/>
    <w:tmpl w:val="F46C535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3E6C7223"/>
    <w:multiLevelType w:val="hybridMultilevel"/>
    <w:tmpl w:val="D6FAB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F8F198D"/>
    <w:multiLevelType w:val="hybridMultilevel"/>
    <w:tmpl w:val="03680CDA"/>
    <w:lvl w:ilvl="0" w:tplc="8376AAF6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92013B8"/>
    <w:multiLevelType w:val="hybridMultilevel"/>
    <w:tmpl w:val="7BF042D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F425193"/>
    <w:multiLevelType w:val="hybridMultilevel"/>
    <w:tmpl w:val="2B4662AC"/>
    <w:lvl w:ilvl="0" w:tplc="F27AD300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28C1828"/>
    <w:multiLevelType w:val="hybridMultilevel"/>
    <w:tmpl w:val="45148FEC"/>
    <w:lvl w:ilvl="0" w:tplc="C9B6E9BC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3F92F8B"/>
    <w:multiLevelType w:val="hybridMultilevel"/>
    <w:tmpl w:val="4552D1B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A2926AB"/>
    <w:multiLevelType w:val="hybridMultilevel"/>
    <w:tmpl w:val="74EAD57A"/>
    <w:lvl w:ilvl="0" w:tplc="21DA163A">
      <w:start w:val="1"/>
      <w:numFmt w:val="bullet"/>
      <w:lvlText w:val="o"/>
      <w:lvlJc w:val="left"/>
      <w:pPr>
        <w:ind w:left="720" w:hanging="360"/>
      </w:pPr>
      <w:rPr>
        <w:rFonts w:ascii="Courier New" w:hAnsi="Courier New" w:hint="default"/>
        <w:color w:val="107082" w:themeColor="accent2"/>
        <w:u w:color="F0CDA1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B26156C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D02171"/>
    <w:multiLevelType w:val="hybridMultilevel"/>
    <w:tmpl w:val="68700A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6FE6E66"/>
    <w:multiLevelType w:val="hybridMultilevel"/>
    <w:tmpl w:val="040A30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7DB023C"/>
    <w:multiLevelType w:val="hybridMultilevel"/>
    <w:tmpl w:val="02829B4A"/>
    <w:lvl w:ilvl="0" w:tplc="CB6ECA12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9041393"/>
    <w:multiLevelType w:val="multilevel"/>
    <w:tmpl w:val="593CB9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B1F4F44"/>
    <w:multiLevelType w:val="hybridMultilevel"/>
    <w:tmpl w:val="7F5EAAF0"/>
    <w:lvl w:ilvl="0" w:tplc="302A11E8">
      <w:start w:val="1"/>
      <w:numFmt w:val="decimal"/>
      <w:lvlText w:val="%1."/>
      <w:lvlJc w:val="left"/>
      <w:pPr>
        <w:ind w:left="720" w:hanging="360"/>
      </w:pPr>
      <w:rPr>
        <w:rFonts w:hint="default"/>
        <w:b/>
        <w:i/>
        <w:color w:val="107082" w:themeColor="accent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7961309"/>
    <w:multiLevelType w:val="hybridMultilevel"/>
    <w:tmpl w:val="C656764A"/>
    <w:lvl w:ilvl="0" w:tplc="9020A65A">
      <w:start w:val="1"/>
      <w:numFmt w:val="decimal"/>
      <w:lvlText w:val="%1."/>
      <w:lvlJc w:val="left"/>
      <w:pPr>
        <w:ind w:left="1210" w:hanging="360"/>
      </w:pPr>
      <w:rPr>
        <w:rFonts w:hint="default"/>
        <w:b/>
        <w:i/>
        <w:color w:val="107082" w:themeColor="accent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D101D07"/>
    <w:multiLevelType w:val="hybridMultilevel"/>
    <w:tmpl w:val="79DC4B2A"/>
    <w:lvl w:ilvl="0" w:tplc="124C5DAE">
      <w:start w:val="1"/>
      <w:numFmt w:val="decimal"/>
      <w:lvlText w:val="%1."/>
      <w:lvlJc w:val="left"/>
      <w:pPr>
        <w:ind w:left="1080" w:hanging="720"/>
      </w:pPr>
      <w:rPr>
        <w:rFonts w:asciiTheme="minorHAnsi" w:hAnsiTheme="minorHAns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36"/>
  </w:num>
  <w:num w:numId="3">
    <w:abstractNumId w:val="17"/>
  </w:num>
  <w:num w:numId="4">
    <w:abstractNumId w:val="25"/>
  </w:num>
  <w:num w:numId="5">
    <w:abstractNumId w:val="14"/>
  </w:num>
  <w:num w:numId="6">
    <w:abstractNumId w:val="8"/>
  </w:num>
  <w:num w:numId="7">
    <w:abstractNumId w:val="34"/>
  </w:num>
  <w:num w:numId="8">
    <w:abstractNumId w:val="13"/>
  </w:num>
  <w:num w:numId="9">
    <w:abstractNumId w:val="37"/>
  </w:num>
  <w:num w:numId="10">
    <w:abstractNumId w:val="31"/>
  </w:num>
  <w:num w:numId="11">
    <w:abstractNumId w:val="4"/>
  </w:num>
  <w:num w:numId="12">
    <w:abstractNumId w:val="11"/>
  </w:num>
  <w:num w:numId="13">
    <w:abstractNumId w:val="16"/>
  </w:num>
  <w:num w:numId="14">
    <w:abstractNumId w:val="24"/>
  </w:num>
  <w:num w:numId="15">
    <w:abstractNumId w:val="20"/>
  </w:num>
  <w:num w:numId="16">
    <w:abstractNumId w:val="7"/>
  </w:num>
  <w:num w:numId="17">
    <w:abstractNumId w:val="26"/>
  </w:num>
  <w:num w:numId="18">
    <w:abstractNumId w:val="38"/>
  </w:num>
  <w:num w:numId="19">
    <w:abstractNumId w:val="10"/>
  </w:num>
  <w:num w:numId="20">
    <w:abstractNumId w:val="29"/>
  </w:num>
  <w:num w:numId="21">
    <w:abstractNumId w:val="12"/>
  </w:num>
  <w:num w:numId="22">
    <w:abstractNumId w:val="21"/>
  </w:num>
  <w:num w:numId="23">
    <w:abstractNumId w:val="23"/>
  </w:num>
  <w:num w:numId="24">
    <w:abstractNumId w:val="19"/>
  </w:num>
  <w:num w:numId="25">
    <w:abstractNumId w:val="22"/>
  </w:num>
  <w:num w:numId="26">
    <w:abstractNumId w:val="9"/>
  </w:num>
  <w:num w:numId="27">
    <w:abstractNumId w:val="32"/>
  </w:num>
  <w:num w:numId="28">
    <w:abstractNumId w:val="15"/>
  </w:num>
  <w:num w:numId="29">
    <w:abstractNumId w:val="6"/>
  </w:num>
  <w:num w:numId="30">
    <w:abstractNumId w:val="18"/>
  </w:num>
  <w:num w:numId="31">
    <w:abstractNumId w:val="5"/>
  </w:num>
  <w:num w:numId="32">
    <w:abstractNumId w:val="28"/>
  </w:num>
  <w:num w:numId="33">
    <w:abstractNumId w:val="30"/>
  </w:num>
  <w:num w:numId="34">
    <w:abstractNumId w:val="3"/>
  </w:num>
  <w:num w:numId="35">
    <w:abstractNumId w:val="1"/>
  </w:num>
  <w:num w:numId="36">
    <w:abstractNumId w:val="2"/>
  </w:num>
  <w:num w:numId="37">
    <w:abstractNumId w:val="0"/>
  </w:num>
  <w:num w:numId="38">
    <w:abstractNumId w:val="33"/>
  </w:num>
  <w:num w:numId="39">
    <w:abstractNumId w:val="35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0BEA"/>
    <w:rsid w:val="0000092E"/>
    <w:rsid w:val="00003408"/>
    <w:rsid w:val="00012A83"/>
    <w:rsid w:val="00017C3C"/>
    <w:rsid w:val="00021F2E"/>
    <w:rsid w:val="00026EAE"/>
    <w:rsid w:val="0003123C"/>
    <w:rsid w:val="00032A10"/>
    <w:rsid w:val="00037566"/>
    <w:rsid w:val="00043FFE"/>
    <w:rsid w:val="00044074"/>
    <w:rsid w:val="0004430C"/>
    <w:rsid w:val="00051A24"/>
    <w:rsid w:val="000612A6"/>
    <w:rsid w:val="00066DE2"/>
    <w:rsid w:val="0006772A"/>
    <w:rsid w:val="00077931"/>
    <w:rsid w:val="000811A0"/>
    <w:rsid w:val="00084E91"/>
    <w:rsid w:val="000900B6"/>
    <w:rsid w:val="00096BE1"/>
    <w:rsid w:val="000974FE"/>
    <w:rsid w:val="000A649E"/>
    <w:rsid w:val="000A7626"/>
    <w:rsid w:val="000B1B5F"/>
    <w:rsid w:val="000B5DA2"/>
    <w:rsid w:val="000B61C5"/>
    <w:rsid w:val="000B6224"/>
    <w:rsid w:val="000C1C28"/>
    <w:rsid w:val="000C5872"/>
    <w:rsid w:val="000E0979"/>
    <w:rsid w:val="000E1544"/>
    <w:rsid w:val="00100314"/>
    <w:rsid w:val="001155CE"/>
    <w:rsid w:val="001225D9"/>
    <w:rsid w:val="00124370"/>
    <w:rsid w:val="00140F56"/>
    <w:rsid w:val="00160392"/>
    <w:rsid w:val="001A5429"/>
    <w:rsid w:val="001D1C22"/>
    <w:rsid w:val="001D59C9"/>
    <w:rsid w:val="001E0D83"/>
    <w:rsid w:val="001E11F1"/>
    <w:rsid w:val="001E1E58"/>
    <w:rsid w:val="00206719"/>
    <w:rsid w:val="0023460E"/>
    <w:rsid w:val="00234FE7"/>
    <w:rsid w:val="00240312"/>
    <w:rsid w:val="00247B17"/>
    <w:rsid w:val="00252E4A"/>
    <w:rsid w:val="00255060"/>
    <w:rsid w:val="00257349"/>
    <w:rsid w:val="002642A8"/>
    <w:rsid w:val="002A137B"/>
    <w:rsid w:val="002B0929"/>
    <w:rsid w:val="0031130D"/>
    <w:rsid w:val="00314A6F"/>
    <w:rsid w:val="00334394"/>
    <w:rsid w:val="00347AF5"/>
    <w:rsid w:val="00360F98"/>
    <w:rsid w:val="00362478"/>
    <w:rsid w:val="00374421"/>
    <w:rsid w:val="003B5758"/>
    <w:rsid w:val="003D59A7"/>
    <w:rsid w:val="003E78A7"/>
    <w:rsid w:val="003F0714"/>
    <w:rsid w:val="003F13B0"/>
    <w:rsid w:val="003F5F4A"/>
    <w:rsid w:val="004020D0"/>
    <w:rsid w:val="00403423"/>
    <w:rsid w:val="00423C21"/>
    <w:rsid w:val="004262DD"/>
    <w:rsid w:val="0042646F"/>
    <w:rsid w:val="00435096"/>
    <w:rsid w:val="004411FB"/>
    <w:rsid w:val="00443212"/>
    <w:rsid w:val="00472CEC"/>
    <w:rsid w:val="00493EC0"/>
    <w:rsid w:val="00495909"/>
    <w:rsid w:val="004B5251"/>
    <w:rsid w:val="004B5779"/>
    <w:rsid w:val="004C7B3E"/>
    <w:rsid w:val="004E67B3"/>
    <w:rsid w:val="00513832"/>
    <w:rsid w:val="00526C37"/>
    <w:rsid w:val="00533047"/>
    <w:rsid w:val="005762C9"/>
    <w:rsid w:val="00577B45"/>
    <w:rsid w:val="00577F0A"/>
    <w:rsid w:val="005919AF"/>
    <w:rsid w:val="005A20E2"/>
    <w:rsid w:val="005B3466"/>
    <w:rsid w:val="005B6A1A"/>
    <w:rsid w:val="005D2146"/>
    <w:rsid w:val="005F6388"/>
    <w:rsid w:val="00626FD8"/>
    <w:rsid w:val="006329E1"/>
    <w:rsid w:val="00633E73"/>
    <w:rsid w:val="0065229E"/>
    <w:rsid w:val="00655308"/>
    <w:rsid w:val="00664450"/>
    <w:rsid w:val="00682CAF"/>
    <w:rsid w:val="006936EB"/>
    <w:rsid w:val="00695777"/>
    <w:rsid w:val="006A359E"/>
    <w:rsid w:val="006A5574"/>
    <w:rsid w:val="006B2383"/>
    <w:rsid w:val="006C07E8"/>
    <w:rsid w:val="006C0DC6"/>
    <w:rsid w:val="006C42CF"/>
    <w:rsid w:val="006D0144"/>
    <w:rsid w:val="006E3FC8"/>
    <w:rsid w:val="006F1C41"/>
    <w:rsid w:val="007157EF"/>
    <w:rsid w:val="0073193C"/>
    <w:rsid w:val="0073670F"/>
    <w:rsid w:val="00740FCE"/>
    <w:rsid w:val="00753E67"/>
    <w:rsid w:val="00755E3A"/>
    <w:rsid w:val="007B0113"/>
    <w:rsid w:val="007B17C4"/>
    <w:rsid w:val="007B1F5A"/>
    <w:rsid w:val="007B3AB6"/>
    <w:rsid w:val="007B5AFF"/>
    <w:rsid w:val="007C136F"/>
    <w:rsid w:val="007C5AF4"/>
    <w:rsid w:val="007D2C96"/>
    <w:rsid w:val="007D36E9"/>
    <w:rsid w:val="007D5767"/>
    <w:rsid w:val="007F793B"/>
    <w:rsid w:val="00813EC8"/>
    <w:rsid w:val="00817F8C"/>
    <w:rsid w:val="0083428B"/>
    <w:rsid w:val="008422E6"/>
    <w:rsid w:val="008602E1"/>
    <w:rsid w:val="00863B11"/>
    <w:rsid w:val="00870BEA"/>
    <w:rsid w:val="00876F99"/>
    <w:rsid w:val="008820B3"/>
    <w:rsid w:val="00886169"/>
    <w:rsid w:val="0089181A"/>
    <w:rsid w:val="008965F6"/>
    <w:rsid w:val="008A2B5E"/>
    <w:rsid w:val="008B4BAD"/>
    <w:rsid w:val="008C2B4C"/>
    <w:rsid w:val="008D3386"/>
    <w:rsid w:val="008E2EB8"/>
    <w:rsid w:val="008E3A18"/>
    <w:rsid w:val="008F50B8"/>
    <w:rsid w:val="008F704C"/>
    <w:rsid w:val="0090206C"/>
    <w:rsid w:val="00902998"/>
    <w:rsid w:val="00912C1B"/>
    <w:rsid w:val="0092125E"/>
    <w:rsid w:val="00924319"/>
    <w:rsid w:val="009500FA"/>
    <w:rsid w:val="00952A7A"/>
    <w:rsid w:val="00974BF8"/>
    <w:rsid w:val="00974DD3"/>
    <w:rsid w:val="009778A3"/>
    <w:rsid w:val="009A3B33"/>
    <w:rsid w:val="009A45A0"/>
    <w:rsid w:val="009B35B5"/>
    <w:rsid w:val="009B4773"/>
    <w:rsid w:val="009D2556"/>
    <w:rsid w:val="009F5B70"/>
    <w:rsid w:val="00A162A9"/>
    <w:rsid w:val="00A41799"/>
    <w:rsid w:val="00A630FD"/>
    <w:rsid w:val="00A74908"/>
    <w:rsid w:val="00A91213"/>
    <w:rsid w:val="00A960DC"/>
    <w:rsid w:val="00AA29B1"/>
    <w:rsid w:val="00AA66D7"/>
    <w:rsid w:val="00AC100C"/>
    <w:rsid w:val="00AC3653"/>
    <w:rsid w:val="00AC4859"/>
    <w:rsid w:val="00AE0241"/>
    <w:rsid w:val="00AE5008"/>
    <w:rsid w:val="00B26302"/>
    <w:rsid w:val="00B37B3B"/>
    <w:rsid w:val="00B44C47"/>
    <w:rsid w:val="00B57756"/>
    <w:rsid w:val="00B57F4F"/>
    <w:rsid w:val="00B74A29"/>
    <w:rsid w:val="00B7636D"/>
    <w:rsid w:val="00B80CF1"/>
    <w:rsid w:val="00BA2A38"/>
    <w:rsid w:val="00BA31C4"/>
    <w:rsid w:val="00BB02E6"/>
    <w:rsid w:val="00BD0C60"/>
    <w:rsid w:val="00BF20DA"/>
    <w:rsid w:val="00C17BCF"/>
    <w:rsid w:val="00C3246A"/>
    <w:rsid w:val="00C46402"/>
    <w:rsid w:val="00C65564"/>
    <w:rsid w:val="00CA61D8"/>
    <w:rsid w:val="00CC2DA1"/>
    <w:rsid w:val="00CC7E6B"/>
    <w:rsid w:val="00CD1D98"/>
    <w:rsid w:val="00CD2453"/>
    <w:rsid w:val="00CF0586"/>
    <w:rsid w:val="00CF1267"/>
    <w:rsid w:val="00CF454A"/>
    <w:rsid w:val="00D023B6"/>
    <w:rsid w:val="00D13200"/>
    <w:rsid w:val="00D24B3C"/>
    <w:rsid w:val="00D26769"/>
    <w:rsid w:val="00D27AF8"/>
    <w:rsid w:val="00D6543F"/>
    <w:rsid w:val="00D74E0C"/>
    <w:rsid w:val="00D83966"/>
    <w:rsid w:val="00D91D46"/>
    <w:rsid w:val="00D94688"/>
    <w:rsid w:val="00D96A64"/>
    <w:rsid w:val="00D96CD3"/>
    <w:rsid w:val="00DA1776"/>
    <w:rsid w:val="00DB4C65"/>
    <w:rsid w:val="00DB5A2E"/>
    <w:rsid w:val="00DC0528"/>
    <w:rsid w:val="00DC1104"/>
    <w:rsid w:val="00DC2470"/>
    <w:rsid w:val="00DC7466"/>
    <w:rsid w:val="00DC7E1C"/>
    <w:rsid w:val="00DE0068"/>
    <w:rsid w:val="00DE16D8"/>
    <w:rsid w:val="00DE4AC5"/>
    <w:rsid w:val="00DE65A2"/>
    <w:rsid w:val="00DF2DCC"/>
    <w:rsid w:val="00E01D0E"/>
    <w:rsid w:val="00E15D61"/>
    <w:rsid w:val="00E16215"/>
    <w:rsid w:val="00E237E8"/>
    <w:rsid w:val="00E31650"/>
    <w:rsid w:val="00E35169"/>
    <w:rsid w:val="00E53724"/>
    <w:rsid w:val="00E552C8"/>
    <w:rsid w:val="00E75006"/>
    <w:rsid w:val="00E84350"/>
    <w:rsid w:val="00E85863"/>
    <w:rsid w:val="00E862EA"/>
    <w:rsid w:val="00E91AE4"/>
    <w:rsid w:val="00EA0789"/>
    <w:rsid w:val="00EA431D"/>
    <w:rsid w:val="00EB35A3"/>
    <w:rsid w:val="00EC4BCD"/>
    <w:rsid w:val="00ED54F1"/>
    <w:rsid w:val="00F24CB9"/>
    <w:rsid w:val="00F33F5E"/>
    <w:rsid w:val="00F379BC"/>
    <w:rsid w:val="00F60840"/>
    <w:rsid w:val="00F75B86"/>
    <w:rsid w:val="00F77933"/>
    <w:rsid w:val="00F8411A"/>
    <w:rsid w:val="00F962F0"/>
    <w:rsid w:val="00FC1405"/>
    <w:rsid w:val="00FF0913"/>
    <w:rsid w:val="00FF7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C922894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96BE1"/>
    <w:pPr>
      <w:spacing w:before="120" w:after="120" w:line="288" w:lineRule="auto"/>
    </w:pPr>
    <w:rPr>
      <w:color w:val="595959" w:themeColor="text1" w:themeTint="A6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347AF5"/>
    <w:pPr>
      <w:keepNext/>
      <w:keepLines/>
      <w:pBdr>
        <w:bottom w:val="single" w:sz="24" w:space="4" w:color="F0CDA1" w:themeColor="accent1"/>
      </w:pBdr>
      <w:spacing w:after="400"/>
      <w:outlineLvl w:val="0"/>
    </w:pPr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64450"/>
    <w:pPr>
      <w:spacing w:line="240" w:lineRule="auto"/>
      <w:outlineLvl w:val="1"/>
    </w:pPr>
    <w:rPr>
      <w:rFonts w:asciiTheme="majorHAnsi" w:hAnsiTheme="majorHAnsi"/>
      <w:b/>
      <w:color w:val="D17406" w:themeColor="accent5" w:themeShade="BF"/>
      <w:sz w:val="40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1A542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AC6C1B" w:themeColor="accent1" w:themeShade="7F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qFormat/>
    <w:rsid w:val="001A542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E29E4A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rsid w:val="005A20E2"/>
    <w:pPr>
      <w:tabs>
        <w:tab w:val="center" w:pos="4844"/>
        <w:tab w:val="right" w:pos="9689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347AF5"/>
    <w:rPr>
      <w:color w:val="595959" w:themeColor="text1" w:themeTint="A6"/>
      <w:sz w:val="24"/>
    </w:rPr>
  </w:style>
  <w:style w:type="paragraph" w:styleId="Footer">
    <w:name w:val="footer"/>
    <w:basedOn w:val="Normal"/>
    <w:link w:val="FooterChar"/>
    <w:uiPriority w:val="99"/>
    <w:rsid w:val="008E3A18"/>
    <w:pPr>
      <w:pBdr>
        <w:top w:val="single" w:sz="8" w:space="1" w:color="64B2C1" w:themeColor="background2"/>
      </w:pBdr>
      <w:spacing w:after="0" w:line="240" w:lineRule="auto"/>
    </w:pPr>
    <w:rPr>
      <w:sz w:val="18"/>
    </w:rPr>
  </w:style>
  <w:style w:type="character" w:customStyle="1" w:styleId="FooterChar">
    <w:name w:val="Footer Char"/>
    <w:basedOn w:val="DefaultParagraphFont"/>
    <w:link w:val="Footer"/>
    <w:uiPriority w:val="99"/>
    <w:rsid w:val="008E3A18"/>
    <w:rPr>
      <w:color w:val="595959" w:themeColor="text1" w:themeTint="A6"/>
      <w:sz w:val="18"/>
    </w:rPr>
  </w:style>
  <w:style w:type="character" w:styleId="PlaceholderText">
    <w:name w:val="Placeholder Text"/>
    <w:basedOn w:val="DefaultParagraphFont"/>
    <w:uiPriority w:val="99"/>
    <w:semiHidden/>
    <w:rsid w:val="005A20E2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A162A9"/>
    <w:pPr>
      <w:spacing w:after="0"/>
      <w:contextualSpacing/>
      <w:jc w:val="center"/>
    </w:pPr>
    <w:rPr>
      <w:rFonts w:asciiTheme="majorHAnsi" w:eastAsiaTheme="majorEastAsia" w:hAnsiTheme="majorHAnsi" w:cstheme="majorBidi"/>
      <w:b/>
      <w:caps/>
      <w:color w:val="FFFFFF" w:themeColor="background1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62A9"/>
    <w:rPr>
      <w:rFonts w:asciiTheme="majorHAnsi" w:eastAsiaTheme="majorEastAsia" w:hAnsiTheme="majorHAnsi" w:cstheme="majorBidi"/>
      <w:b/>
      <w:caps/>
      <w:color w:val="FFFFFF" w:themeColor="background1"/>
      <w:spacing w:val="-10"/>
      <w:kern w:val="28"/>
      <w:sz w:val="9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83966"/>
    <w:pPr>
      <w:numPr>
        <w:ilvl w:val="1"/>
      </w:numPr>
      <w:spacing w:after="0"/>
      <w:jc w:val="center"/>
    </w:pPr>
    <w:rPr>
      <w:rFonts w:eastAsiaTheme="minorEastAsia"/>
      <w:b/>
      <w:i/>
      <w:color w:val="107082" w:themeColor="accent2"/>
      <w:spacing w:val="15"/>
      <w:sz w:val="48"/>
    </w:rPr>
  </w:style>
  <w:style w:type="character" w:customStyle="1" w:styleId="SubtitleChar">
    <w:name w:val="Subtitle Char"/>
    <w:basedOn w:val="DefaultParagraphFont"/>
    <w:link w:val="Subtitle"/>
    <w:uiPriority w:val="11"/>
    <w:rsid w:val="00D83966"/>
    <w:rPr>
      <w:rFonts w:eastAsiaTheme="minorEastAsia"/>
      <w:b/>
      <w:i/>
      <w:color w:val="107082" w:themeColor="accent2"/>
      <w:spacing w:val="15"/>
      <w:sz w:val="48"/>
    </w:rPr>
  </w:style>
  <w:style w:type="character" w:customStyle="1" w:styleId="Heading1Char">
    <w:name w:val="Heading 1 Char"/>
    <w:basedOn w:val="DefaultParagraphFont"/>
    <w:link w:val="Heading1"/>
    <w:uiPriority w:val="9"/>
    <w:rsid w:val="00347AF5"/>
    <w:rPr>
      <w:rFonts w:asciiTheme="majorHAnsi" w:eastAsiaTheme="majorEastAsia" w:hAnsiTheme="majorHAnsi" w:cstheme="majorBidi"/>
      <w:b/>
      <w:caps/>
      <w:color w:val="107082" w:themeColor="accent2"/>
      <w:sz w:val="44"/>
      <w:szCs w:val="32"/>
    </w:rPr>
  </w:style>
  <w:style w:type="paragraph" w:customStyle="1" w:styleId="Default">
    <w:name w:val="Default"/>
    <w:semiHidden/>
    <w:rsid w:val="005D2146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A3">
    <w:name w:val="A3"/>
    <w:uiPriority w:val="99"/>
    <w:semiHidden/>
    <w:rsid w:val="005D2146"/>
    <w:rPr>
      <w:i/>
      <w:iCs/>
      <w:color w:val="545758"/>
      <w:sz w:val="28"/>
      <w:szCs w:val="28"/>
    </w:rPr>
  </w:style>
  <w:style w:type="paragraph" w:styleId="ListParagraph">
    <w:name w:val="List Paragraph"/>
    <w:basedOn w:val="Normal"/>
    <w:uiPriority w:val="34"/>
    <w:semiHidden/>
    <w:qFormat/>
    <w:rsid w:val="005D2146"/>
    <w:pPr>
      <w:ind w:left="720"/>
      <w:contextualSpacing/>
    </w:pPr>
  </w:style>
  <w:style w:type="character" w:styleId="SubtleEmphasis">
    <w:name w:val="Subtle Emphasis"/>
    <w:uiPriority w:val="19"/>
    <w:qFormat/>
    <w:rsid w:val="00E85863"/>
    <w:rPr>
      <w:rFonts w:asciiTheme="majorHAnsi" w:hAnsiTheme="majorHAnsi"/>
      <w:b/>
      <w:i w:val="0"/>
      <w:color w:val="107082" w:themeColor="accent2"/>
      <w:sz w:val="28"/>
    </w:rPr>
  </w:style>
  <w:style w:type="character" w:styleId="Emphasis">
    <w:name w:val="Emphasis"/>
    <w:uiPriority w:val="20"/>
    <w:qFormat/>
    <w:rsid w:val="007D2C96"/>
    <w:rPr>
      <w:rFonts w:cstheme="minorHAnsi"/>
      <w:i/>
      <w:color w:val="262626" w:themeColor="text1" w:themeTint="D9"/>
    </w:rPr>
  </w:style>
  <w:style w:type="character" w:styleId="IntenseEmphasis">
    <w:name w:val="Intense Emphasis"/>
    <w:uiPriority w:val="21"/>
    <w:semiHidden/>
    <w:qFormat/>
    <w:rsid w:val="00AE0241"/>
    <w:rPr>
      <w:color w:val="595959" w:themeColor="text1" w:themeTint="A6"/>
      <w:sz w:val="20"/>
    </w:rPr>
  </w:style>
  <w:style w:type="table" w:styleId="TableGrid">
    <w:name w:val="Table Grid"/>
    <w:basedOn w:val="TableNormal"/>
    <w:uiPriority w:val="39"/>
    <w:rsid w:val="000779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533047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3047"/>
    <w:rPr>
      <w:rFonts w:ascii="Segoe UI" w:hAnsi="Segoe UI" w:cs="Segoe UI"/>
      <w:i/>
      <w:color w:val="595959" w:themeColor="text1" w:themeTint="A6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664450"/>
    <w:rPr>
      <w:rFonts w:asciiTheme="majorHAnsi" w:hAnsiTheme="majorHAnsi"/>
      <w:b/>
      <w:color w:val="D17406" w:themeColor="accent5" w:themeShade="BF"/>
      <w:sz w:val="40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47AF5"/>
    <w:rPr>
      <w:rFonts w:asciiTheme="majorHAnsi" w:eastAsiaTheme="majorEastAsia" w:hAnsiTheme="majorHAnsi" w:cstheme="majorBidi"/>
      <w:color w:val="AC6C1B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47AF5"/>
    <w:rPr>
      <w:rFonts w:asciiTheme="majorHAnsi" w:eastAsiaTheme="majorEastAsia" w:hAnsiTheme="majorHAnsi" w:cstheme="majorBidi"/>
      <w:i/>
      <w:iCs/>
      <w:color w:val="E29E4A" w:themeColor="accent1" w:themeShade="BF"/>
      <w:sz w:val="24"/>
    </w:rPr>
  </w:style>
  <w:style w:type="paragraph" w:styleId="TOCHeading">
    <w:name w:val="TOC Heading"/>
    <w:basedOn w:val="Normal"/>
    <w:next w:val="Normal"/>
    <w:uiPriority w:val="39"/>
    <w:qFormat/>
    <w:rsid w:val="00D94688"/>
    <w:pPr>
      <w:pBdr>
        <w:bottom w:val="single" w:sz="24" w:space="1" w:color="F0CDA1" w:themeColor="accent1"/>
      </w:pBdr>
    </w:pPr>
    <w:rPr>
      <w:rFonts w:asciiTheme="majorHAnsi" w:hAnsiTheme="majorHAnsi"/>
      <w:b/>
      <w:color w:val="107082" w:themeColor="accent2"/>
      <w:sz w:val="40"/>
    </w:rPr>
  </w:style>
  <w:style w:type="paragraph" w:styleId="TOC1">
    <w:name w:val="toc 1"/>
    <w:basedOn w:val="Normal"/>
    <w:next w:val="Normal"/>
    <w:autoRedefine/>
    <w:uiPriority w:val="39"/>
    <w:rsid w:val="001E1E58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1E1E58"/>
    <w:rPr>
      <w:color w:val="000000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rsid w:val="00D94688"/>
    <w:pPr>
      <w:tabs>
        <w:tab w:val="right" w:leader="dot" w:pos="5256"/>
      </w:tabs>
      <w:spacing w:after="100"/>
      <w:ind w:left="360"/>
    </w:pPr>
  </w:style>
  <w:style w:type="character" w:styleId="CommentReference">
    <w:name w:val="annotation reference"/>
    <w:basedOn w:val="DefaultParagraphFont"/>
    <w:uiPriority w:val="99"/>
    <w:semiHidden/>
    <w:unhideWhenUsed/>
    <w:rsid w:val="007C136F"/>
    <w:rPr>
      <w:sz w:val="16"/>
      <w:szCs w:val="16"/>
    </w:rPr>
  </w:style>
  <w:style w:type="paragraph" w:styleId="NoSpacing">
    <w:name w:val="No Spacing"/>
    <w:uiPriority w:val="1"/>
    <w:semiHidden/>
    <w:qFormat/>
    <w:rsid w:val="009B35B5"/>
    <w:pPr>
      <w:spacing w:after="0" w:line="240" w:lineRule="auto"/>
    </w:pPr>
    <w:rPr>
      <w:i/>
      <w:color w:val="595959" w:themeColor="text1" w:themeTint="A6"/>
      <w:sz w:val="24"/>
    </w:rPr>
  </w:style>
  <w:style w:type="paragraph" w:styleId="ListBullet">
    <w:name w:val="List Bullet"/>
    <w:basedOn w:val="Normal"/>
    <w:uiPriority w:val="99"/>
    <w:rsid w:val="0003123C"/>
    <w:pPr>
      <w:numPr>
        <w:numId w:val="16"/>
      </w:numPr>
      <w:spacing w:before="0" w:after="200" w:line="276" w:lineRule="auto"/>
      <w:ind w:left="340" w:hanging="340"/>
    </w:pPr>
  </w:style>
  <w:style w:type="paragraph" w:styleId="ListNumber">
    <w:name w:val="List Number"/>
    <w:basedOn w:val="Normal"/>
    <w:uiPriority w:val="99"/>
    <w:rsid w:val="0003123C"/>
    <w:pPr>
      <w:numPr>
        <w:numId w:val="32"/>
      </w:numPr>
      <w:spacing w:before="0" w:after="200" w:line="276" w:lineRule="auto"/>
      <w:ind w:left="340" w:hanging="340"/>
    </w:pPr>
  </w:style>
  <w:style w:type="character" w:styleId="Strong">
    <w:name w:val="Strong"/>
    <w:basedOn w:val="DefaultParagraphFont"/>
    <w:uiPriority w:val="22"/>
    <w:semiHidden/>
    <w:qFormat/>
    <w:rsid w:val="00BA31C4"/>
    <w:rPr>
      <w:b/>
      <w:bCs/>
    </w:rPr>
  </w:style>
  <w:style w:type="character" w:customStyle="1" w:styleId="Bold">
    <w:name w:val="Bold"/>
    <w:uiPriority w:val="1"/>
    <w:qFormat/>
    <w:rsid w:val="00BA31C4"/>
    <w:rPr>
      <w:b/>
      <w:bCs/>
    </w:rPr>
  </w:style>
  <w:style w:type="paragraph" w:styleId="ListBullet2">
    <w:name w:val="List Bullet 2"/>
    <w:basedOn w:val="Normal"/>
    <w:uiPriority w:val="99"/>
    <w:rsid w:val="00D27AF8"/>
    <w:pPr>
      <w:numPr>
        <w:numId w:val="35"/>
      </w:numPr>
      <w:spacing w:before="0"/>
    </w:pPr>
  </w:style>
  <w:style w:type="paragraph" w:customStyle="1" w:styleId="Graphheading1">
    <w:name w:val="Graph heading 1"/>
    <w:basedOn w:val="Normal"/>
    <w:qFormat/>
    <w:rsid w:val="008965F6"/>
    <w:pPr>
      <w:spacing w:after="60" w:line="240" w:lineRule="auto"/>
    </w:pPr>
    <w:rPr>
      <w:b/>
      <w:color w:val="054854" w:themeColor="accent3"/>
    </w:rPr>
  </w:style>
  <w:style w:type="paragraph" w:customStyle="1" w:styleId="Graphheading2">
    <w:name w:val="Graph heading 2"/>
    <w:basedOn w:val="Normal"/>
    <w:qFormat/>
    <w:rsid w:val="00664450"/>
    <w:pPr>
      <w:spacing w:after="60" w:line="240" w:lineRule="auto"/>
    </w:pPr>
    <w:rPr>
      <w:b/>
      <w:color w:val="F99927" w:themeColor="accent5"/>
    </w:rPr>
  </w:style>
  <w:style w:type="paragraph" w:customStyle="1" w:styleId="Graphheading3">
    <w:name w:val="Graph heading 3"/>
    <w:basedOn w:val="Normal"/>
    <w:qFormat/>
    <w:rsid w:val="00664450"/>
    <w:pPr>
      <w:spacing w:after="60" w:line="240" w:lineRule="auto"/>
    </w:pPr>
    <w:rPr>
      <w:b/>
      <w:color w:val="EC7216" w:themeColor="accent6"/>
    </w:rPr>
  </w:style>
  <w:style w:type="paragraph" w:customStyle="1" w:styleId="Graphheading4">
    <w:name w:val="Graph heading 4"/>
    <w:basedOn w:val="Normal"/>
    <w:qFormat/>
    <w:rsid w:val="008965F6"/>
    <w:pPr>
      <w:spacing w:after="60" w:line="240" w:lineRule="auto"/>
    </w:pPr>
    <w:rPr>
      <w:b/>
      <w:color w:val="107082" w:themeColor="accent2"/>
    </w:rPr>
  </w:style>
  <w:style w:type="paragraph" w:customStyle="1" w:styleId="Graphbullet">
    <w:name w:val="Graph bullet"/>
    <w:basedOn w:val="Normal"/>
    <w:qFormat/>
    <w:rsid w:val="008965F6"/>
    <w:pPr>
      <w:numPr>
        <w:numId w:val="28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2">
    <w:name w:val="Graph bullet 2"/>
    <w:basedOn w:val="Normal"/>
    <w:qFormat/>
    <w:rsid w:val="008965F6"/>
    <w:pPr>
      <w:numPr>
        <w:numId w:val="30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3">
    <w:name w:val="Graph bullet 3"/>
    <w:basedOn w:val="Normal"/>
    <w:qFormat/>
    <w:rsid w:val="008965F6"/>
    <w:pPr>
      <w:numPr>
        <w:numId w:val="29"/>
      </w:numPr>
      <w:spacing w:before="0" w:after="0" w:line="216" w:lineRule="auto"/>
      <w:ind w:left="284" w:hanging="284"/>
    </w:pPr>
    <w:rPr>
      <w:sz w:val="20"/>
    </w:rPr>
  </w:style>
  <w:style w:type="paragraph" w:customStyle="1" w:styleId="Graphbullet4">
    <w:name w:val="Graph bullet 4"/>
    <w:basedOn w:val="Normal"/>
    <w:qFormat/>
    <w:rsid w:val="008965F6"/>
    <w:pPr>
      <w:numPr>
        <w:numId w:val="31"/>
      </w:numPr>
      <w:spacing w:before="0" w:after="0" w:line="240" w:lineRule="auto"/>
      <w:ind w:left="284" w:hanging="284"/>
    </w:pPr>
    <w:rPr>
      <w:sz w:val="20"/>
    </w:rPr>
  </w:style>
  <w:style w:type="paragraph" w:customStyle="1" w:styleId="TableTextLarge">
    <w:name w:val="Table Text Large"/>
    <w:basedOn w:val="Normal"/>
    <w:qFormat/>
    <w:rsid w:val="00E237E8"/>
    <w:pPr>
      <w:spacing w:before="0" w:after="0" w:line="240" w:lineRule="auto"/>
    </w:pPr>
    <w:rPr>
      <w:color w:val="0D0D0D" w:themeColor="text1" w:themeTint="F2"/>
      <w:sz w:val="18"/>
    </w:rPr>
  </w:style>
  <w:style w:type="paragraph" w:customStyle="1" w:styleId="TableHeadings">
    <w:name w:val="Table Headings"/>
    <w:basedOn w:val="Normal"/>
    <w:qFormat/>
    <w:rsid w:val="00A162A9"/>
    <w:pPr>
      <w:spacing w:before="0" w:after="0" w:line="216" w:lineRule="auto"/>
      <w:ind w:left="85"/>
    </w:pPr>
    <w:rPr>
      <w:b/>
      <w:caps/>
      <w:color w:val="FFFFFF" w:themeColor="background1"/>
      <w:sz w:val="18"/>
      <w:szCs w:val="18"/>
    </w:rPr>
  </w:style>
  <w:style w:type="character" w:styleId="PageNumber">
    <w:name w:val="page number"/>
    <w:basedOn w:val="DefaultParagraphFont"/>
    <w:uiPriority w:val="99"/>
    <w:rsid w:val="00096BE1"/>
    <w:rPr>
      <w:color w:val="auto"/>
      <w:sz w:val="18"/>
      <w:bdr w:val="none" w:sz="0" w:space="0" w:color="auto"/>
    </w:rPr>
  </w:style>
  <w:style w:type="character" w:styleId="UnresolvedMention">
    <w:name w:val="Unresolved Mention"/>
    <w:basedOn w:val="DefaultParagraphFont"/>
    <w:uiPriority w:val="99"/>
    <w:semiHidden/>
    <w:unhideWhenUsed/>
    <w:rsid w:val="005762C9"/>
    <w:rPr>
      <w:color w:val="605E5C"/>
      <w:shd w:val="clear" w:color="auto" w:fill="E1DFDD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F50B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F50B8"/>
    <w:rPr>
      <w:color w:val="595959" w:themeColor="text1" w:themeTint="A6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F50B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F50B8"/>
    <w:rPr>
      <w:b/>
      <w:bCs/>
      <w:color w:val="595959" w:themeColor="text1" w:themeTint="A6"/>
      <w:sz w:val="20"/>
      <w:szCs w:val="20"/>
    </w:rPr>
  </w:style>
  <w:style w:type="paragraph" w:customStyle="1" w:styleId="l1">
    <w:name w:val="l1"/>
    <w:basedOn w:val="Normal"/>
    <w:rsid w:val="002550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Cs w:val="24"/>
    </w:rPr>
  </w:style>
  <w:style w:type="character" w:customStyle="1" w:styleId="pln">
    <w:name w:val="pln"/>
    <w:basedOn w:val="DefaultParagraphFont"/>
    <w:rsid w:val="00255060"/>
  </w:style>
  <w:style w:type="character" w:customStyle="1" w:styleId="pun">
    <w:name w:val="pun"/>
    <w:basedOn w:val="DefaultParagraphFont"/>
    <w:rsid w:val="00255060"/>
  </w:style>
  <w:style w:type="character" w:customStyle="1" w:styleId="typ">
    <w:name w:val="typ"/>
    <w:basedOn w:val="DefaultParagraphFont"/>
    <w:rsid w:val="00255060"/>
  </w:style>
  <w:style w:type="paragraph" w:customStyle="1" w:styleId="l2">
    <w:name w:val="l2"/>
    <w:basedOn w:val="Normal"/>
    <w:rsid w:val="002550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Cs w:val="24"/>
    </w:rPr>
  </w:style>
  <w:style w:type="paragraph" w:customStyle="1" w:styleId="l3">
    <w:name w:val="l3"/>
    <w:basedOn w:val="Normal"/>
    <w:rsid w:val="0025506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2785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33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image" Target="media/image3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footer" Target="footer4.xml"/><Relationship Id="rId25" Type="http://schemas.openxmlformats.org/officeDocument/2006/relationships/footer" Target="footer5.xml"/><Relationship Id="rId2" Type="http://schemas.openxmlformats.org/officeDocument/2006/relationships/customXml" Target="../customXml/item2.xml"/><Relationship Id="rId16" Type="http://schemas.openxmlformats.org/officeDocument/2006/relationships/footer" Target="footer3.xml"/><Relationship Id="rId20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7.png"/><Relationship Id="rId5" Type="http://schemas.openxmlformats.org/officeDocument/2006/relationships/numbering" Target="numbering.xml"/><Relationship Id="rId15" Type="http://schemas.openxmlformats.org/officeDocument/2006/relationships/header" Target="header3.xml"/><Relationship Id="rId23" Type="http://schemas.openxmlformats.org/officeDocument/2006/relationships/hyperlink" Target="https://developers.google.com/api-client-library/dotnet/get_started" TargetMode="Externa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2.xml"/><Relationship Id="rId22" Type="http://schemas.openxmlformats.org/officeDocument/2006/relationships/header" Target="header4.xml"/><Relationship Id="rId27" Type="http://schemas.openxmlformats.org/officeDocument/2006/relationships/glossaryDocument" Target="glossary/document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Shrivastava\AppData\Roaming\Microsoft\Templates\Professional%20services%20business%20plan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6686E6F2C0F5468EA95D650458DF984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EF5E8E-9858-4892-A90F-0F2D2E1BF8E6}"/>
      </w:docPartPr>
      <w:docPartBody>
        <w:p w:rsidR="002C5ACE" w:rsidRDefault="00020760">
          <w:pPr>
            <w:pStyle w:val="6686E6F2C0F5468EA95D650458DF9847"/>
          </w:pPr>
          <w:r w:rsidRPr="00E237E8">
            <w:t>PROFESSIONAL</w:t>
          </w:r>
        </w:p>
      </w:docPartBody>
    </w:docPart>
    <w:docPart>
      <w:docPartPr>
        <w:name w:val="D6417D2666174B8DB341F2AD36196920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6EC5105-C48B-4863-A82A-623174D537A8}"/>
      </w:docPartPr>
      <w:docPartBody>
        <w:p w:rsidR="002C5ACE" w:rsidRDefault="00020760">
          <w:pPr>
            <w:pStyle w:val="D6417D2666174B8DB341F2AD36196920"/>
          </w:pPr>
          <w:r w:rsidRPr="00E237E8">
            <w:t>Introduction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3"/>
    <w:multiLevelType w:val="singleLevel"/>
    <w:tmpl w:val="8E049D40"/>
    <w:lvl w:ilvl="0">
      <w:start w:val="1"/>
      <w:numFmt w:val="bullet"/>
      <w:pStyle w:val="ListBullet2"/>
      <w:lvlText w:val="o"/>
      <w:lvlJc w:val="left"/>
      <w:pPr>
        <w:ind w:left="720" w:hanging="360"/>
      </w:pPr>
      <w:rPr>
        <w:rFonts w:ascii="Courier New" w:hAnsi="Courier New" w:cs="Courier New" w:hint="default"/>
        <w:color w:val="ED7D31" w:themeColor="accent2"/>
      </w:rPr>
    </w:lvl>
  </w:abstractNum>
  <w:abstractNum w:abstractNumId="1" w15:restartNumberingAfterBreak="0">
    <w:nsid w:val="010675B0"/>
    <w:multiLevelType w:val="hybridMultilevel"/>
    <w:tmpl w:val="442A5648"/>
    <w:lvl w:ilvl="0" w:tplc="A4946864">
      <w:start w:val="1"/>
      <w:numFmt w:val="bullet"/>
      <w:pStyle w:val="Graphbullet4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1B0354"/>
    <w:multiLevelType w:val="hybridMultilevel"/>
    <w:tmpl w:val="0464C5E2"/>
    <w:lvl w:ilvl="0" w:tplc="13A87BB0">
      <w:start w:val="1"/>
      <w:numFmt w:val="bullet"/>
      <w:pStyle w:val="Graphbullet3"/>
      <w:lvlText w:val=""/>
      <w:lvlJc w:val="left"/>
      <w:pPr>
        <w:ind w:left="720" w:hanging="360"/>
      </w:pPr>
      <w:rPr>
        <w:rFonts w:ascii="Symbol" w:hAnsi="Symbol" w:hint="default"/>
        <w:color w:val="70AD47" w:themeColor="accent6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F059C5"/>
    <w:multiLevelType w:val="hybridMultilevel"/>
    <w:tmpl w:val="117894FC"/>
    <w:lvl w:ilvl="0" w:tplc="3060231A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  <w:color w:val="ED7D31" w:themeColor="accent2"/>
        <w:u w:color="4472C4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A277AFC"/>
    <w:multiLevelType w:val="hybridMultilevel"/>
    <w:tmpl w:val="251E707C"/>
    <w:lvl w:ilvl="0" w:tplc="C7BC33B2">
      <w:start w:val="1"/>
      <w:numFmt w:val="bullet"/>
      <w:pStyle w:val="Graphbullet"/>
      <w:lvlText w:val=""/>
      <w:lvlJc w:val="left"/>
      <w:pPr>
        <w:ind w:left="720" w:hanging="360"/>
      </w:pPr>
      <w:rPr>
        <w:rFonts w:ascii="Symbol" w:hAnsi="Symbol" w:hint="default"/>
        <w:color w:val="A5A5A5" w:themeColor="accent3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9448EF"/>
    <w:multiLevelType w:val="hybridMultilevel"/>
    <w:tmpl w:val="A92A2166"/>
    <w:lvl w:ilvl="0" w:tplc="A4583C36">
      <w:start w:val="1"/>
      <w:numFmt w:val="bullet"/>
      <w:pStyle w:val="Graphbullet2"/>
      <w:lvlText w:val=""/>
      <w:lvlJc w:val="left"/>
      <w:pPr>
        <w:ind w:left="720" w:hanging="360"/>
      </w:pPr>
      <w:rPr>
        <w:rFonts w:ascii="Symbol" w:hAnsi="Symbol" w:hint="default"/>
        <w:color w:val="5B9BD5" w:themeColor="accent5"/>
        <w:u w:color="4472C4" w:themeColor="accent1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28C1828"/>
    <w:multiLevelType w:val="hybridMultilevel"/>
    <w:tmpl w:val="45148FEC"/>
    <w:lvl w:ilvl="0" w:tplc="C9B6E9BC">
      <w:start w:val="1"/>
      <w:numFmt w:val="decimal"/>
      <w:pStyle w:val="ListNumber"/>
      <w:lvlText w:val="%1."/>
      <w:lvlJc w:val="left"/>
      <w:pPr>
        <w:ind w:left="720" w:hanging="360"/>
      </w:pPr>
      <w:rPr>
        <w:rFonts w:hint="default"/>
        <w:b/>
        <w:color w:val="ED7D31" w:themeColor="accent2"/>
        <w:u w:color="4472C4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6"/>
  </w:num>
  <w:num w:numId="3">
    <w:abstractNumId w:val="4"/>
  </w:num>
  <w:num w:numId="4">
    <w:abstractNumId w:val="5"/>
  </w:num>
  <w:num w:numId="5">
    <w:abstractNumId w:val="2"/>
  </w:num>
  <w:num w:numId="6">
    <w:abstractNumId w:val="1"/>
  </w:num>
  <w:num w:numId="7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0760"/>
    <w:rsid w:val="00020760"/>
    <w:rsid w:val="002C5ACE"/>
    <w:rsid w:val="005C3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686E6F2C0F5468EA95D650458DF9847">
    <w:name w:val="6686E6F2C0F5468EA95D650458DF9847"/>
  </w:style>
  <w:style w:type="paragraph" w:customStyle="1" w:styleId="D6417D2666174B8DB341F2AD36196920">
    <w:name w:val="D6417D2666174B8DB341F2AD36196920"/>
  </w:style>
  <w:style w:type="paragraph" w:customStyle="1" w:styleId="26BBFD9B8AE443B694DBA856D4AD0EFC">
    <w:name w:val="26BBFD9B8AE443B694DBA856D4AD0EFC"/>
  </w:style>
  <w:style w:type="paragraph" w:styleId="ListBullet">
    <w:name w:val="List Bullet"/>
    <w:basedOn w:val="Normal"/>
    <w:uiPriority w:val="99"/>
    <w:pPr>
      <w:numPr>
        <w:numId w:val="1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4"/>
    </w:rPr>
  </w:style>
  <w:style w:type="paragraph" w:customStyle="1" w:styleId="81DA1E4EB2244B30A92D830E585009AC">
    <w:name w:val="81DA1E4EB2244B30A92D830E585009AC"/>
  </w:style>
  <w:style w:type="paragraph" w:customStyle="1" w:styleId="23A264A3F85643A5900853845EF5E9C6">
    <w:name w:val="23A264A3F85643A5900853845EF5E9C6"/>
  </w:style>
  <w:style w:type="paragraph" w:customStyle="1" w:styleId="374B1CE8CC554A05827D609DB0ACEF25">
    <w:name w:val="374B1CE8CC554A05827D609DB0ACEF25"/>
  </w:style>
  <w:style w:type="paragraph" w:styleId="ListNumber">
    <w:name w:val="List Number"/>
    <w:basedOn w:val="Normal"/>
    <w:uiPriority w:val="99"/>
    <w:pPr>
      <w:numPr>
        <w:numId w:val="2"/>
      </w:numPr>
      <w:spacing w:after="200" w:line="276" w:lineRule="auto"/>
      <w:ind w:left="340" w:hanging="340"/>
    </w:pPr>
    <w:rPr>
      <w:rFonts w:eastAsiaTheme="minorHAnsi"/>
      <w:color w:val="595959" w:themeColor="text1" w:themeTint="A6"/>
      <w:sz w:val="24"/>
    </w:rPr>
  </w:style>
  <w:style w:type="paragraph" w:customStyle="1" w:styleId="23012A05AC6D40739E5472AEC1E1400B">
    <w:name w:val="23012A05AC6D40739E5472AEC1E1400B"/>
  </w:style>
  <w:style w:type="paragraph" w:customStyle="1" w:styleId="A89F7AB7BFAE4262B89DC587E7BAA092">
    <w:name w:val="A89F7AB7BFAE4262B89DC587E7BAA092"/>
  </w:style>
  <w:style w:type="paragraph" w:customStyle="1" w:styleId="E7F1D2DB7A3643CD81693D77B895BD00">
    <w:name w:val="E7F1D2DB7A3643CD81693D77B895BD00"/>
  </w:style>
  <w:style w:type="character" w:customStyle="1" w:styleId="Bold">
    <w:name w:val="Bold"/>
    <w:uiPriority w:val="1"/>
    <w:qFormat/>
    <w:rPr>
      <w:b/>
      <w:bCs/>
    </w:rPr>
  </w:style>
  <w:style w:type="paragraph" w:customStyle="1" w:styleId="1F99D7B597684589936D9CCFCEE77DA7">
    <w:name w:val="1F99D7B597684589936D9CCFCEE77DA7"/>
  </w:style>
  <w:style w:type="paragraph" w:customStyle="1" w:styleId="E92DA8AB17EC46A38B4CB13EC905D66A">
    <w:name w:val="E92DA8AB17EC46A38B4CB13EC905D66A"/>
  </w:style>
  <w:style w:type="paragraph" w:customStyle="1" w:styleId="1A8AAF24D1BF41CF84A22002CF1CAB94">
    <w:name w:val="1A8AAF24D1BF41CF84A22002CF1CAB94"/>
  </w:style>
  <w:style w:type="paragraph" w:customStyle="1" w:styleId="D4F83179C8D140ABAC7059778252D919">
    <w:name w:val="D4F83179C8D140ABAC7059778252D919"/>
  </w:style>
  <w:style w:type="paragraph" w:customStyle="1" w:styleId="4EBE705D3B8944D2A312983F13EDC73F">
    <w:name w:val="4EBE705D3B8944D2A312983F13EDC73F"/>
  </w:style>
  <w:style w:type="paragraph" w:customStyle="1" w:styleId="32EFF96A05BF480A90D55C9AF641DDE1">
    <w:name w:val="32EFF96A05BF480A90D55C9AF641DDE1"/>
  </w:style>
  <w:style w:type="paragraph" w:customStyle="1" w:styleId="1300DB0107634B018DA7540DEAFEA246">
    <w:name w:val="1300DB0107634B018DA7540DEAFEA246"/>
  </w:style>
  <w:style w:type="paragraph" w:customStyle="1" w:styleId="9F3D5BCA5578446F8A1710DCBDD08A9E">
    <w:name w:val="9F3D5BCA5578446F8A1710DCBDD08A9E"/>
  </w:style>
  <w:style w:type="paragraph" w:customStyle="1" w:styleId="6FCA11372B2A41B985057B8A5A256B67">
    <w:name w:val="6FCA11372B2A41B985057B8A5A256B67"/>
  </w:style>
  <w:style w:type="paragraph" w:customStyle="1" w:styleId="FC3577869B0D4013BED3A8074F348ED6">
    <w:name w:val="FC3577869B0D4013BED3A8074F348ED6"/>
  </w:style>
  <w:style w:type="paragraph" w:customStyle="1" w:styleId="32E5A23001C2413B83E13E10E6ECC942">
    <w:name w:val="32E5A23001C2413B83E13E10E6ECC942"/>
  </w:style>
  <w:style w:type="paragraph" w:customStyle="1" w:styleId="991DD6FD99E24813808E1AD405261505">
    <w:name w:val="991DD6FD99E24813808E1AD405261505"/>
  </w:style>
  <w:style w:type="paragraph" w:customStyle="1" w:styleId="12CBABA8B2824AED9974A2EE37A2B371">
    <w:name w:val="12CBABA8B2824AED9974A2EE37A2B371"/>
  </w:style>
  <w:style w:type="paragraph" w:customStyle="1" w:styleId="A121BB43EDA04F6081910404BAB87CAA">
    <w:name w:val="A121BB43EDA04F6081910404BAB87CAA"/>
  </w:style>
  <w:style w:type="paragraph" w:customStyle="1" w:styleId="C25EFAEF13974366B148FC1386C96191">
    <w:name w:val="C25EFAEF13974366B148FC1386C96191"/>
  </w:style>
  <w:style w:type="paragraph" w:customStyle="1" w:styleId="226BE116EA104EBF86458B438BE37ECF">
    <w:name w:val="226BE116EA104EBF86458B438BE37ECF"/>
  </w:style>
  <w:style w:type="paragraph" w:customStyle="1" w:styleId="6A4D4D0074994548BF27864EE0053670">
    <w:name w:val="6A4D4D0074994548BF27864EE0053670"/>
  </w:style>
  <w:style w:type="paragraph" w:customStyle="1" w:styleId="EB98305F94FC47FEB4331BCCB0DFBF32">
    <w:name w:val="EB98305F94FC47FEB4331BCCB0DFBF32"/>
  </w:style>
  <w:style w:type="paragraph" w:customStyle="1" w:styleId="D4E4642866A04E8FAE328B981949DE7E">
    <w:name w:val="D4E4642866A04E8FAE328B981949DE7E"/>
  </w:style>
  <w:style w:type="paragraph" w:customStyle="1" w:styleId="62C225B965E148D8950151677AAAA752">
    <w:name w:val="62C225B965E148D8950151677AAAA752"/>
  </w:style>
  <w:style w:type="paragraph" w:customStyle="1" w:styleId="1CE6712DC26A48BFA78A20FDC900A0AF">
    <w:name w:val="1CE6712DC26A48BFA78A20FDC900A0AF"/>
  </w:style>
  <w:style w:type="paragraph" w:customStyle="1" w:styleId="278C596A74B2402FB11BC4DE51D17649">
    <w:name w:val="278C596A74B2402FB11BC4DE51D17649"/>
  </w:style>
  <w:style w:type="paragraph" w:customStyle="1" w:styleId="3AC428AD83834642ACB22E27CC0FD50E">
    <w:name w:val="3AC428AD83834642ACB22E27CC0FD50E"/>
  </w:style>
  <w:style w:type="paragraph" w:customStyle="1" w:styleId="08B3704C261E478D95B55DD2C3577291">
    <w:name w:val="08B3704C261E478D95B55DD2C3577291"/>
  </w:style>
  <w:style w:type="paragraph" w:customStyle="1" w:styleId="CE138A875A724647A97326B405694157">
    <w:name w:val="CE138A875A724647A97326B405694157"/>
  </w:style>
  <w:style w:type="paragraph" w:customStyle="1" w:styleId="022CB44DF5E741FE82C44B208E7CE0F8">
    <w:name w:val="022CB44DF5E741FE82C44B208E7CE0F8"/>
  </w:style>
  <w:style w:type="paragraph" w:customStyle="1" w:styleId="DB1D4D8F389F45B4BFE168B6B4712425">
    <w:name w:val="DB1D4D8F389F45B4BFE168B6B4712425"/>
  </w:style>
  <w:style w:type="paragraph" w:customStyle="1" w:styleId="43BD108E060A4D42B3B32BA41110EFCE">
    <w:name w:val="43BD108E060A4D42B3B32BA41110EFCE"/>
  </w:style>
  <w:style w:type="paragraph" w:customStyle="1" w:styleId="C5BD6E9475614F578E9B518B906CA12F">
    <w:name w:val="C5BD6E9475614F578E9B518B906CA12F"/>
  </w:style>
  <w:style w:type="paragraph" w:customStyle="1" w:styleId="F9F5DB6E0DBF483296041BE78E739559">
    <w:name w:val="F9F5DB6E0DBF483296041BE78E739559"/>
  </w:style>
  <w:style w:type="paragraph" w:customStyle="1" w:styleId="D8B89A676A974D5285BA2F03B7DB54B9">
    <w:name w:val="D8B89A676A974D5285BA2F03B7DB54B9"/>
  </w:style>
  <w:style w:type="paragraph" w:customStyle="1" w:styleId="192DA458B6CD46E6934ED717DFB52368">
    <w:name w:val="192DA458B6CD46E6934ED717DFB52368"/>
  </w:style>
  <w:style w:type="paragraph" w:customStyle="1" w:styleId="ADA61F06923B4BBBBDE4EBBC7DCF5F0E">
    <w:name w:val="ADA61F06923B4BBBBDE4EBBC7DCF5F0E"/>
  </w:style>
  <w:style w:type="paragraph" w:customStyle="1" w:styleId="5463EFDBF73B4D8A8409B27FA11637BE">
    <w:name w:val="5463EFDBF73B4D8A8409B27FA11637BE"/>
  </w:style>
  <w:style w:type="paragraph" w:customStyle="1" w:styleId="1280C94BC67E40F3A1FA93AF3453F29E">
    <w:name w:val="1280C94BC67E40F3A1FA93AF3453F29E"/>
  </w:style>
  <w:style w:type="paragraph" w:customStyle="1" w:styleId="5F8A654549CE4E63BE2378A0D9D6A691">
    <w:name w:val="5F8A654549CE4E63BE2378A0D9D6A691"/>
  </w:style>
  <w:style w:type="paragraph" w:customStyle="1" w:styleId="915208E02028474DAF9D55DCF0225EAD">
    <w:name w:val="915208E02028474DAF9D55DCF0225EAD"/>
  </w:style>
  <w:style w:type="paragraph" w:customStyle="1" w:styleId="385CB9F72C9040BBB63992BD8C25C4EA">
    <w:name w:val="385CB9F72C9040BBB63992BD8C25C4EA"/>
  </w:style>
  <w:style w:type="paragraph" w:customStyle="1" w:styleId="F68C3646C5F84B158858299F033ADD73">
    <w:name w:val="F68C3646C5F84B158858299F033ADD73"/>
  </w:style>
  <w:style w:type="paragraph" w:customStyle="1" w:styleId="C2758635AEA944C68F047D3C4F5612C8">
    <w:name w:val="C2758635AEA944C68F047D3C4F5612C8"/>
  </w:style>
  <w:style w:type="paragraph" w:customStyle="1" w:styleId="036F49A644604E089AB73BE56972DD44">
    <w:name w:val="036F49A644604E089AB73BE56972DD44"/>
  </w:style>
  <w:style w:type="paragraph" w:customStyle="1" w:styleId="AB0A0D21A8C045E68D14F8E81CF62601">
    <w:name w:val="AB0A0D21A8C045E68D14F8E81CF62601"/>
  </w:style>
  <w:style w:type="paragraph" w:customStyle="1" w:styleId="E0FCF6AB363941E494F217151665D8CD">
    <w:name w:val="E0FCF6AB363941E494F217151665D8CD"/>
  </w:style>
  <w:style w:type="paragraph" w:customStyle="1" w:styleId="8AD06EC792E240B498B2FCC0F0548003">
    <w:name w:val="8AD06EC792E240B498B2FCC0F0548003"/>
  </w:style>
  <w:style w:type="paragraph" w:customStyle="1" w:styleId="025AAB3A01F5400F9AD701A277179F7F">
    <w:name w:val="025AAB3A01F5400F9AD701A277179F7F"/>
  </w:style>
  <w:style w:type="paragraph" w:customStyle="1" w:styleId="B16D7D58EDCD489D9E4C89D523F11117">
    <w:name w:val="B16D7D58EDCD489D9E4C89D523F11117"/>
  </w:style>
  <w:style w:type="paragraph" w:customStyle="1" w:styleId="FD36FC4463A9439985C26333CE9AC051">
    <w:name w:val="FD36FC4463A9439985C26333CE9AC051"/>
  </w:style>
  <w:style w:type="paragraph" w:customStyle="1" w:styleId="010CF51F1C3D4208AC3EDA1C93A2C70D">
    <w:name w:val="010CF51F1C3D4208AC3EDA1C93A2C70D"/>
  </w:style>
  <w:style w:type="paragraph" w:customStyle="1" w:styleId="C746063AA24F4072B4680D5331D26A16">
    <w:name w:val="C746063AA24F4072B4680D5331D26A16"/>
  </w:style>
  <w:style w:type="paragraph" w:customStyle="1" w:styleId="BE0543BCA6F64388AFEE6D3F6A8C0A60">
    <w:name w:val="BE0543BCA6F64388AFEE6D3F6A8C0A60"/>
  </w:style>
  <w:style w:type="paragraph" w:customStyle="1" w:styleId="9D737F106BC242988F16661D2CCED074">
    <w:name w:val="9D737F106BC242988F16661D2CCED074"/>
  </w:style>
  <w:style w:type="paragraph" w:customStyle="1" w:styleId="26131513CED241959CC1E9E00FEE1C23">
    <w:name w:val="26131513CED241959CC1E9E00FEE1C23"/>
  </w:style>
  <w:style w:type="paragraph" w:customStyle="1" w:styleId="E4D151025E204F859041FB65CDEF4A1D">
    <w:name w:val="E4D151025E204F859041FB65CDEF4A1D"/>
  </w:style>
  <w:style w:type="paragraph" w:customStyle="1" w:styleId="AFE015E0775840A2801DC8E6825DB31C">
    <w:name w:val="AFE015E0775840A2801DC8E6825DB31C"/>
  </w:style>
  <w:style w:type="paragraph" w:customStyle="1" w:styleId="Graphbullet">
    <w:name w:val="Graph bullet"/>
    <w:basedOn w:val="Normal"/>
    <w:qFormat/>
    <w:pPr>
      <w:numPr>
        <w:numId w:val="3"/>
      </w:numPr>
      <w:spacing w:after="0" w:line="216" w:lineRule="auto"/>
      <w:ind w:left="284" w:hanging="284"/>
    </w:pPr>
    <w:rPr>
      <w:rFonts w:eastAsiaTheme="minorHAnsi"/>
      <w:color w:val="595959" w:themeColor="text1" w:themeTint="A6"/>
      <w:sz w:val="20"/>
    </w:rPr>
  </w:style>
  <w:style w:type="paragraph" w:customStyle="1" w:styleId="478F452FF2E44DCCA8DE427FB1651014">
    <w:name w:val="478F452FF2E44DCCA8DE427FB1651014"/>
  </w:style>
  <w:style w:type="paragraph" w:customStyle="1" w:styleId="5E27C258D83C46D1824EBD3969993F90">
    <w:name w:val="5E27C258D83C46D1824EBD3969993F90"/>
  </w:style>
  <w:style w:type="paragraph" w:customStyle="1" w:styleId="Graphbullet2">
    <w:name w:val="Graph bullet 2"/>
    <w:basedOn w:val="Normal"/>
    <w:qFormat/>
    <w:pPr>
      <w:numPr>
        <w:numId w:val="4"/>
      </w:numPr>
      <w:spacing w:after="0" w:line="216" w:lineRule="auto"/>
      <w:ind w:left="284" w:hanging="284"/>
    </w:pPr>
    <w:rPr>
      <w:rFonts w:eastAsiaTheme="minorHAnsi"/>
      <w:color w:val="595959" w:themeColor="text1" w:themeTint="A6"/>
      <w:sz w:val="20"/>
    </w:rPr>
  </w:style>
  <w:style w:type="paragraph" w:customStyle="1" w:styleId="D4F3D451655F4E8D8C4A7BCECCB4B5D6">
    <w:name w:val="D4F3D451655F4E8D8C4A7BCECCB4B5D6"/>
  </w:style>
  <w:style w:type="paragraph" w:customStyle="1" w:styleId="50DFC4D833534F2E811CF65F113DB87B">
    <w:name w:val="50DFC4D833534F2E811CF65F113DB87B"/>
  </w:style>
  <w:style w:type="paragraph" w:customStyle="1" w:styleId="Graphbullet3">
    <w:name w:val="Graph bullet 3"/>
    <w:basedOn w:val="Normal"/>
    <w:qFormat/>
    <w:pPr>
      <w:numPr>
        <w:numId w:val="5"/>
      </w:numPr>
      <w:spacing w:after="0" w:line="216" w:lineRule="auto"/>
      <w:ind w:left="284" w:hanging="284"/>
    </w:pPr>
    <w:rPr>
      <w:rFonts w:eastAsiaTheme="minorHAnsi"/>
      <w:color w:val="595959" w:themeColor="text1" w:themeTint="A6"/>
      <w:sz w:val="20"/>
    </w:rPr>
  </w:style>
  <w:style w:type="paragraph" w:customStyle="1" w:styleId="F0FD95C507C44EA7A0EF091795D40986">
    <w:name w:val="F0FD95C507C44EA7A0EF091795D40986"/>
  </w:style>
  <w:style w:type="paragraph" w:customStyle="1" w:styleId="D0154248E3294F17A942C0ABCC3D7F26">
    <w:name w:val="D0154248E3294F17A942C0ABCC3D7F26"/>
  </w:style>
  <w:style w:type="paragraph" w:customStyle="1" w:styleId="Graphbullet4">
    <w:name w:val="Graph bullet 4"/>
    <w:basedOn w:val="Normal"/>
    <w:qFormat/>
    <w:pPr>
      <w:numPr>
        <w:numId w:val="6"/>
      </w:numPr>
      <w:spacing w:after="0" w:line="240" w:lineRule="auto"/>
      <w:ind w:left="284" w:hanging="284"/>
    </w:pPr>
    <w:rPr>
      <w:rFonts w:eastAsiaTheme="minorHAnsi"/>
      <w:color w:val="595959" w:themeColor="text1" w:themeTint="A6"/>
      <w:sz w:val="20"/>
    </w:rPr>
  </w:style>
  <w:style w:type="paragraph" w:customStyle="1" w:styleId="56BEDEEDCABE44788EB2F3F964E710C5">
    <w:name w:val="56BEDEEDCABE44788EB2F3F964E710C5"/>
  </w:style>
  <w:style w:type="paragraph" w:customStyle="1" w:styleId="7F48439EACE0468BB4E63B5B9CBFAFA3">
    <w:name w:val="7F48439EACE0468BB4E63B5B9CBFAFA3"/>
  </w:style>
  <w:style w:type="paragraph" w:customStyle="1" w:styleId="28C3FB01DF31446B96AD9F1B05468F5C">
    <w:name w:val="28C3FB01DF31446B96AD9F1B05468F5C"/>
  </w:style>
  <w:style w:type="paragraph" w:customStyle="1" w:styleId="DA892C75309040899283B3920AD8DF04">
    <w:name w:val="DA892C75309040899283B3920AD8DF04"/>
  </w:style>
  <w:style w:type="paragraph" w:customStyle="1" w:styleId="AB7DBAE232FA4B63B9EDD96A70F47527">
    <w:name w:val="AB7DBAE232FA4B63B9EDD96A70F47527"/>
  </w:style>
  <w:style w:type="paragraph" w:customStyle="1" w:styleId="31546E78B8D344E38DCA918AB1B2F4F1">
    <w:name w:val="31546E78B8D344E38DCA918AB1B2F4F1"/>
  </w:style>
  <w:style w:type="paragraph" w:customStyle="1" w:styleId="0D1728A2B1194B52B2CF82AE4629076F">
    <w:name w:val="0D1728A2B1194B52B2CF82AE4629076F"/>
  </w:style>
  <w:style w:type="paragraph" w:customStyle="1" w:styleId="9B4B70526B574AE18A6A2972286A7BC6">
    <w:name w:val="9B4B70526B574AE18A6A2972286A7BC6"/>
  </w:style>
  <w:style w:type="paragraph" w:customStyle="1" w:styleId="D96D05BEE4B240368D1AEE1F8B1B9045">
    <w:name w:val="D96D05BEE4B240368D1AEE1F8B1B9045"/>
  </w:style>
  <w:style w:type="paragraph" w:customStyle="1" w:styleId="87C6E5AEE9324D399B49FBEFA1915698">
    <w:name w:val="87C6E5AEE9324D399B49FBEFA1915698"/>
  </w:style>
  <w:style w:type="paragraph" w:customStyle="1" w:styleId="D154E1E0958945DB8E84B970A5F30713">
    <w:name w:val="D154E1E0958945DB8E84B970A5F30713"/>
  </w:style>
  <w:style w:type="paragraph" w:customStyle="1" w:styleId="6E258E3901A546388A5FC0FFE8F391B7">
    <w:name w:val="6E258E3901A546388A5FC0FFE8F391B7"/>
  </w:style>
  <w:style w:type="paragraph" w:customStyle="1" w:styleId="BDBDA6EA66BD40B4B2AE0707F594A900">
    <w:name w:val="BDBDA6EA66BD40B4B2AE0707F594A900"/>
  </w:style>
  <w:style w:type="paragraph" w:customStyle="1" w:styleId="AA27E23C586F421AB4152E63B7B64B04">
    <w:name w:val="AA27E23C586F421AB4152E63B7B64B04"/>
  </w:style>
  <w:style w:type="paragraph" w:customStyle="1" w:styleId="78129596D65A470A9335A8F77E7AC61D">
    <w:name w:val="78129596D65A470A9335A8F77E7AC61D"/>
  </w:style>
  <w:style w:type="paragraph" w:customStyle="1" w:styleId="0E40699DC8D5436B8C9CE7E93357AE1F">
    <w:name w:val="0E40699DC8D5436B8C9CE7E93357AE1F"/>
  </w:style>
  <w:style w:type="paragraph" w:customStyle="1" w:styleId="0C740F9A3BAD436E98B633F24320570C">
    <w:name w:val="0C740F9A3BAD436E98B633F24320570C"/>
  </w:style>
  <w:style w:type="paragraph" w:customStyle="1" w:styleId="96E0BD44CB264ABA98E525E5494FA3B3">
    <w:name w:val="96E0BD44CB264ABA98E525E5494FA3B3"/>
  </w:style>
  <w:style w:type="paragraph" w:customStyle="1" w:styleId="05C3FD43F43847BCA55B666A06EDF8AD">
    <w:name w:val="05C3FD43F43847BCA55B666A06EDF8AD"/>
  </w:style>
  <w:style w:type="paragraph" w:customStyle="1" w:styleId="304DB6D0F5124BB29CE628D2908CC623">
    <w:name w:val="304DB6D0F5124BB29CE628D2908CC623"/>
  </w:style>
  <w:style w:type="paragraph" w:customStyle="1" w:styleId="450116FC63184E40AB03C38DEC6ED6FA">
    <w:name w:val="450116FC63184E40AB03C38DEC6ED6FA"/>
  </w:style>
  <w:style w:type="paragraph" w:styleId="ListBullet2">
    <w:name w:val="List Bullet 2"/>
    <w:basedOn w:val="Normal"/>
    <w:uiPriority w:val="99"/>
    <w:pPr>
      <w:numPr>
        <w:numId w:val="7"/>
      </w:numPr>
      <w:spacing w:after="120" w:line="288" w:lineRule="auto"/>
    </w:pPr>
    <w:rPr>
      <w:rFonts w:eastAsiaTheme="minorHAnsi"/>
      <w:color w:val="595959" w:themeColor="text1" w:themeTint="A6"/>
      <w:sz w:val="24"/>
    </w:rPr>
  </w:style>
  <w:style w:type="paragraph" w:customStyle="1" w:styleId="0BD5786FDF4047F6974BB90AC82CD15B">
    <w:name w:val="0BD5786FDF4047F6974BB90AC82CD15B"/>
  </w:style>
  <w:style w:type="paragraph" w:customStyle="1" w:styleId="FDF4451A620A416E8F4E6B2D466A2320">
    <w:name w:val="FDF4451A620A416E8F4E6B2D466A2320"/>
  </w:style>
  <w:style w:type="paragraph" w:customStyle="1" w:styleId="B1AA448FD90F44CAA068996FDB7403A9">
    <w:name w:val="B1AA448FD90F44CAA068996FDB7403A9"/>
  </w:style>
  <w:style w:type="paragraph" w:customStyle="1" w:styleId="71439520011D4BB3BEC2CFA65A81127B">
    <w:name w:val="71439520011D4BB3BEC2CFA65A81127B"/>
  </w:style>
  <w:style w:type="paragraph" w:customStyle="1" w:styleId="50D7E8F1E90B453D8A384E7540B91BC9">
    <w:name w:val="50D7E8F1E90B453D8A384E7540B91BC9"/>
  </w:style>
  <w:style w:type="paragraph" w:customStyle="1" w:styleId="EE2457273E624FF385876FA4BB37C64D">
    <w:name w:val="EE2457273E624FF385876FA4BB37C64D"/>
  </w:style>
  <w:style w:type="paragraph" w:customStyle="1" w:styleId="C5846212DFDF46469D223B0C96DB1F7C">
    <w:name w:val="C5846212DFDF46469D223B0C96DB1F7C"/>
  </w:style>
  <w:style w:type="paragraph" w:customStyle="1" w:styleId="C860E7B0B03541EBB45417FCD93DD911">
    <w:name w:val="C860E7B0B03541EBB45417FCD93DD911"/>
  </w:style>
  <w:style w:type="paragraph" w:customStyle="1" w:styleId="D37BEF4924294684B6C94CF098915CF1">
    <w:name w:val="D37BEF4924294684B6C94CF098915CF1"/>
  </w:style>
  <w:style w:type="paragraph" w:customStyle="1" w:styleId="0E760492D81545E6935FB85E846D07D7">
    <w:name w:val="0E760492D81545E6935FB85E846D07D7"/>
  </w:style>
  <w:style w:type="paragraph" w:customStyle="1" w:styleId="950E65380DD540B28E7788D8763A0805">
    <w:name w:val="950E65380DD540B28E7788D8763A0805"/>
  </w:style>
  <w:style w:type="paragraph" w:customStyle="1" w:styleId="1E8D0CB649CA4F22BB66A247AC58C145">
    <w:name w:val="1E8D0CB649CA4F22BB66A247AC58C145"/>
  </w:style>
  <w:style w:type="paragraph" w:customStyle="1" w:styleId="580B0EC8326645B8943791ABBFE10CE0">
    <w:name w:val="580B0EC8326645B8943791ABBFE10CE0"/>
  </w:style>
  <w:style w:type="paragraph" w:customStyle="1" w:styleId="198C3634B4ED40DA9FCB0EF986F331AE">
    <w:name w:val="198C3634B4ED40DA9FCB0EF986F331AE"/>
  </w:style>
  <w:style w:type="paragraph" w:customStyle="1" w:styleId="B0BA64F218A0474D81199097A6B043B4">
    <w:name w:val="B0BA64F218A0474D81199097A6B043B4"/>
  </w:style>
  <w:style w:type="paragraph" w:customStyle="1" w:styleId="400621A8DCE547AFADDC030037FA1774">
    <w:name w:val="400621A8DCE547AFADDC030037FA1774"/>
  </w:style>
  <w:style w:type="paragraph" w:customStyle="1" w:styleId="02E81762AB4D472485B2D181DAF82F02">
    <w:name w:val="02E81762AB4D472485B2D181DAF82F02"/>
  </w:style>
  <w:style w:type="paragraph" w:customStyle="1" w:styleId="927C106120C346C3B70AF862800AA597">
    <w:name w:val="927C106120C346C3B70AF862800AA597"/>
  </w:style>
  <w:style w:type="paragraph" w:customStyle="1" w:styleId="40F869D977E047F795D815EB0547851A">
    <w:name w:val="40F869D977E047F795D815EB0547851A"/>
  </w:style>
  <w:style w:type="paragraph" w:customStyle="1" w:styleId="868B8CB0CA9347F497687433F6083586">
    <w:name w:val="868B8CB0CA9347F497687433F6083586"/>
  </w:style>
  <w:style w:type="paragraph" w:customStyle="1" w:styleId="92F579AFFB2146EF9CB4999A9DC2623F">
    <w:name w:val="92F579AFFB2146EF9CB4999A9DC2623F"/>
  </w:style>
  <w:style w:type="paragraph" w:customStyle="1" w:styleId="FBF9E52F97824DD58A65A03B6942BD34">
    <w:name w:val="FBF9E52F97824DD58A65A03B6942BD34"/>
  </w:style>
  <w:style w:type="paragraph" w:customStyle="1" w:styleId="83EB1923AFB245E785E3E95BC090D5AB">
    <w:name w:val="83EB1923AFB245E785E3E95BC090D5AB"/>
  </w:style>
  <w:style w:type="paragraph" w:customStyle="1" w:styleId="C5CCBCC1DCE1432B91F5DBE7F37B1573">
    <w:name w:val="C5CCBCC1DCE1432B91F5DBE7F37B1573"/>
  </w:style>
  <w:style w:type="paragraph" w:customStyle="1" w:styleId="DB47F702F3294C8EABD69375FB32AE88">
    <w:name w:val="DB47F702F3294C8EABD69375FB32AE88"/>
  </w:style>
  <w:style w:type="paragraph" w:customStyle="1" w:styleId="CC48E4BAC402436187ECA959E453F5CD">
    <w:name w:val="CC48E4BAC402436187ECA959E453F5CD"/>
  </w:style>
  <w:style w:type="paragraph" w:customStyle="1" w:styleId="D67D2C50B78B4F01A717A699F2A91909">
    <w:name w:val="D67D2C50B78B4F01A717A699F2A91909"/>
  </w:style>
  <w:style w:type="paragraph" w:customStyle="1" w:styleId="4CC8D8F08D574AF6806770F6B8ED9632">
    <w:name w:val="4CC8D8F08D574AF6806770F6B8ED9632"/>
  </w:style>
  <w:style w:type="paragraph" w:customStyle="1" w:styleId="A6F0E4D6708D4CDEA2845054407FFBE9">
    <w:name w:val="A6F0E4D6708D4CDEA2845054407FFBE9"/>
  </w:style>
  <w:style w:type="paragraph" w:customStyle="1" w:styleId="F31C2CA2BD244B31BC8AE5E69F20CAC0">
    <w:name w:val="F31C2CA2BD244B31BC8AE5E69F20CAC0"/>
  </w:style>
  <w:style w:type="paragraph" w:customStyle="1" w:styleId="6D54FB513CFD408BA88D9B0D5B93888C">
    <w:name w:val="6D54FB513CFD408BA88D9B0D5B93888C"/>
  </w:style>
  <w:style w:type="paragraph" w:customStyle="1" w:styleId="5F3E937C3994422EBD1151204E183AAF">
    <w:name w:val="5F3E937C3994422EBD1151204E183AAF"/>
  </w:style>
  <w:style w:type="paragraph" w:customStyle="1" w:styleId="0A43ADB6A7A44CD99544FA2F8F08278B">
    <w:name w:val="0A43ADB6A7A44CD99544FA2F8F08278B"/>
  </w:style>
  <w:style w:type="paragraph" w:customStyle="1" w:styleId="A76D2677291C499385684ABC77617708">
    <w:name w:val="A76D2677291C499385684ABC77617708"/>
  </w:style>
  <w:style w:type="paragraph" w:customStyle="1" w:styleId="A6EF7CE981EA4371BDFFE448396041B1">
    <w:name w:val="A6EF7CE981EA4371BDFFE448396041B1"/>
  </w:style>
  <w:style w:type="paragraph" w:customStyle="1" w:styleId="2178E3FCE9CE40378ECE59256A2E91B8">
    <w:name w:val="2178E3FCE9CE40378ECE59256A2E91B8"/>
  </w:style>
  <w:style w:type="paragraph" w:customStyle="1" w:styleId="0AE2DEAC8F604D13A0C8B2E2EBB20D24">
    <w:name w:val="0AE2DEAC8F604D13A0C8B2E2EBB20D24"/>
  </w:style>
  <w:style w:type="paragraph" w:customStyle="1" w:styleId="0400F9F7F4D045339AD811089A79B2FE">
    <w:name w:val="0400F9F7F4D045339AD811089A79B2FE"/>
  </w:style>
  <w:style w:type="paragraph" w:customStyle="1" w:styleId="0F4D5504564C4F11A6166266130AB7D1">
    <w:name w:val="0F4D5504564C4F11A6166266130AB7D1"/>
  </w:style>
  <w:style w:type="paragraph" w:customStyle="1" w:styleId="A7C5CA4C453B493799AA94D5B1942A4A">
    <w:name w:val="A7C5CA4C453B493799AA94D5B1942A4A"/>
  </w:style>
  <w:style w:type="paragraph" w:customStyle="1" w:styleId="060F9FF2912740EAB01C4EF2B7FA84ED">
    <w:name w:val="060F9FF2912740EAB01C4EF2B7FA84ED"/>
  </w:style>
  <w:style w:type="paragraph" w:customStyle="1" w:styleId="A8E8D064174F4C50AC35339C57A3E21A">
    <w:name w:val="A8E8D064174F4C50AC35339C57A3E21A"/>
  </w:style>
  <w:style w:type="paragraph" w:customStyle="1" w:styleId="3C134D8582C94BBEB792F59FBA66C340">
    <w:name w:val="3C134D8582C94BBEB792F59FBA66C340"/>
  </w:style>
  <w:style w:type="paragraph" w:customStyle="1" w:styleId="07376950BE2C44AA8DA96A2FD2172680">
    <w:name w:val="07376950BE2C44AA8DA96A2FD2172680"/>
  </w:style>
  <w:style w:type="paragraph" w:customStyle="1" w:styleId="00386A011F2949DD830F8E6EAAE2E0E8">
    <w:name w:val="00386A011F2949DD830F8E6EAAE2E0E8"/>
  </w:style>
  <w:style w:type="paragraph" w:customStyle="1" w:styleId="171A4188F07648D89CDE4BFA521FC132">
    <w:name w:val="171A4188F07648D89CDE4BFA521FC132"/>
  </w:style>
  <w:style w:type="paragraph" w:customStyle="1" w:styleId="88AE36AF81AB49249EC82E1965186FE8">
    <w:name w:val="88AE36AF81AB49249EC82E1965186FE8"/>
  </w:style>
  <w:style w:type="paragraph" w:customStyle="1" w:styleId="4E27EDCE14924A80B49551FE6AB5CB30">
    <w:name w:val="4E27EDCE14924A80B49551FE6AB5CB30"/>
  </w:style>
  <w:style w:type="paragraph" w:customStyle="1" w:styleId="36D78023B7FB4ED2A55DE1C86BFFC448">
    <w:name w:val="36D78023B7FB4ED2A55DE1C86BFFC448"/>
  </w:style>
  <w:style w:type="paragraph" w:customStyle="1" w:styleId="16DD0771747F478FB736612CA006AA11">
    <w:name w:val="16DD0771747F478FB736612CA006AA11"/>
  </w:style>
  <w:style w:type="paragraph" w:customStyle="1" w:styleId="3DE0AFD8F7864CE98E53055F751E9387">
    <w:name w:val="3DE0AFD8F7864CE98E53055F751E9387"/>
  </w:style>
  <w:style w:type="paragraph" w:customStyle="1" w:styleId="107EED73CD144712AE256AF01F6C844A">
    <w:name w:val="107EED73CD144712AE256AF01F6C844A"/>
  </w:style>
  <w:style w:type="paragraph" w:customStyle="1" w:styleId="CD2967E4CDA04B3392ACEB9FA7086757">
    <w:name w:val="CD2967E4CDA04B3392ACEB9FA7086757"/>
  </w:style>
  <w:style w:type="paragraph" w:customStyle="1" w:styleId="17FD17668BE247C7B1B022264E32AA59">
    <w:name w:val="17FD17668BE247C7B1B022264E32AA59"/>
  </w:style>
  <w:style w:type="paragraph" w:customStyle="1" w:styleId="F51FB526660F4C57960006A121FB0FE7">
    <w:name w:val="F51FB526660F4C57960006A121FB0FE7"/>
  </w:style>
  <w:style w:type="paragraph" w:customStyle="1" w:styleId="1D8026E7C9D340068985A178BA4CBF77">
    <w:name w:val="1D8026E7C9D340068985A178BA4CBF77"/>
  </w:style>
  <w:style w:type="paragraph" w:customStyle="1" w:styleId="E64AD181531049FB9FF6DCB360A92CEE">
    <w:name w:val="E64AD181531049FB9FF6DCB360A92CEE"/>
  </w:style>
  <w:style w:type="paragraph" w:customStyle="1" w:styleId="57F6BC01905041DABB6414E614701951">
    <w:name w:val="57F6BC01905041DABB6414E614701951"/>
  </w:style>
  <w:style w:type="paragraph" w:customStyle="1" w:styleId="3DAC65E506854B0BAD5106A5337323A9">
    <w:name w:val="3DAC65E506854B0BAD5106A5337323A9"/>
  </w:style>
  <w:style w:type="paragraph" w:customStyle="1" w:styleId="21E159D143D24824B39A430133FBD5EC">
    <w:name w:val="21E159D143D24824B39A430133FBD5EC"/>
  </w:style>
  <w:style w:type="paragraph" w:customStyle="1" w:styleId="4814905E11C34D7C9A17A2EF0338AF8E">
    <w:name w:val="4814905E11C34D7C9A17A2EF0338AF8E"/>
  </w:style>
  <w:style w:type="paragraph" w:customStyle="1" w:styleId="2E3793F9F6134465864FAE362E81D830">
    <w:name w:val="2E3793F9F6134465864FAE362E81D830"/>
  </w:style>
  <w:style w:type="paragraph" w:customStyle="1" w:styleId="37F15E0EB5A3419BBDBAB8B2796E31BD">
    <w:name w:val="37F15E0EB5A3419BBDBAB8B2796E31BD"/>
  </w:style>
  <w:style w:type="paragraph" w:customStyle="1" w:styleId="B2EBCF15E034436BAB28641EB8B2BC9C">
    <w:name w:val="B2EBCF15E034436BAB28641EB8B2BC9C"/>
  </w:style>
  <w:style w:type="paragraph" w:customStyle="1" w:styleId="28DF40A30E504F078E69C04159ABB90B">
    <w:name w:val="28DF40A30E504F078E69C04159ABB90B"/>
  </w:style>
  <w:style w:type="paragraph" w:customStyle="1" w:styleId="5A8A8BC1134B465CB6F080B95DB83423">
    <w:name w:val="5A8A8BC1134B465CB6F080B95DB83423"/>
  </w:style>
  <w:style w:type="paragraph" w:customStyle="1" w:styleId="F8599FD8522D47BB92977746250863B1">
    <w:name w:val="F8599FD8522D47BB92977746250863B1"/>
  </w:style>
  <w:style w:type="paragraph" w:customStyle="1" w:styleId="447AA0A229E54C50B577C7EEC6892E51">
    <w:name w:val="447AA0A229E54C50B577C7EEC6892E51"/>
  </w:style>
  <w:style w:type="paragraph" w:customStyle="1" w:styleId="37AB66FFFA0348C1BD9F7C35E87AD177">
    <w:name w:val="37AB66FFFA0348C1BD9F7C35E87AD177"/>
  </w:style>
  <w:style w:type="paragraph" w:customStyle="1" w:styleId="2F3F7D890A1D462A84863412BBCDE242">
    <w:name w:val="2F3F7D890A1D462A84863412BBCDE242"/>
  </w:style>
  <w:style w:type="paragraph" w:customStyle="1" w:styleId="717A29FD8FEE41BEB2674BB9E0CB7452">
    <w:name w:val="717A29FD8FEE41BEB2674BB9E0CB7452"/>
  </w:style>
  <w:style w:type="paragraph" w:customStyle="1" w:styleId="0C20D06D537549DA829581DF83D99EC2">
    <w:name w:val="0C20D06D537549DA829581DF83D99EC2"/>
  </w:style>
  <w:style w:type="paragraph" w:customStyle="1" w:styleId="9A56469F602B4ED99328267F19119D89">
    <w:name w:val="9A56469F602B4ED99328267F19119D89"/>
  </w:style>
  <w:style w:type="paragraph" w:customStyle="1" w:styleId="EF9B0C10EF2F47AD917FD7B0BFB03854">
    <w:name w:val="EF9B0C10EF2F47AD917FD7B0BFB03854"/>
  </w:style>
  <w:style w:type="paragraph" w:customStyle="1" w:styleId="C7C96FA9344747A8BF301B3C074097E7">
    <w:name w:val="C7C96FA9344747A8BF301B3C074097E7"/>
  </w:style>
  <w:style w:type="paragraph" w:customStyle="1" w:styleId="B5FDA14933A047BC8AB9155A76AC8E08">
    <w:name w:val="B5FDA14933A047BC8AB9155A76AC8E08"/>
  </w:style>
  <w:style w:type="paragraph" w:customStyle="1" w:styleId="110DDB6EC9534818BB57942C6132D439">
    <w:name w:val="110DDB6EC9534818BB57942C6132D439"/>
  </w:style>
  <w:style w:type="paragraph" w:customStyle="1" w:styleId="F34D1F2FC35F461E8DDC4261F08C016C">
    <w:name w:val="F34D1F2FC35F461E8DDC4261F08C016C"/>
  </w:style>
  <w:style w:type="paragraph" w:customStyle="1" w:styleId="88AEC281CC1E483AB338120BAEB8C1A1">
    <w:name w:val="88AEC281CC1E483AB338120BAEB8C1A1"/>
  </w:style>
  <w:style w:type="paragraph" w:customStyle="1" w:styleId="46131156E1BC46E1A1121ED121FB488C">
    <w:name w:val="46131156E1BC46E1A1121ED121FB488C"/>
  </w:style>
  <w:style w:type="paragraph" w:customStyle="1" w:styleId="F8CB4FB2A84F4F0C86A3B55A89B963FE">
    <w:name w:val="F8CB4FB2A84F4F0C86A3B55A89B963FE"/>
  </w:style>
  <w:style w:type="paragraph" w:customStyle="1" w:styleId="B4AEE2F9E0DF409D8C3FB20C0F95756A">
    <w:name w:val="B4AEE2F9E0DF409D8C3FB20C0F95756A"/>
  </w:style>
  <w:style w:type="paragraph" w:customStyle="1" w:styleId="1FD8D25A005F4056AD9614077AB3936A">
    <w:name w:val="1FD8D25A005F4056AD9614077AB3936A"/>
  </w:style>
  <w:style w:type="paragraph" w:customStyle="1" w:styleId="52C338F1BABD441287B3057E0FA6926A">
    <w:name w:val="52C338F1BABD441287B3057E0FA6926A"/>
  </w:style>
  <w:style w:type="paragraph" w:customStyle="1" w:styleId="74C3414CBE0D4C349831B52072BDF498">
    <w:name w:val="74C3414CBE0D4C349831B52072BDF498"/>
  </w:style>
  <w:style w:type="paragraph" w:customStyle="1" w:styleId="C595D0609DE34D14B7BF8CD1448FC9DD">
    <w:name w:val="C595D0609DE34D14B7BF8CD1448FC9DD"/>
  </w:style>
  <w:style w:type="paragraph" w:customStyle="1" w:styleId="8D4C8F869B19400F85C4273E8F45A7B3">
    <w:name w:val="8D4C8F869B19400F85C4273E8F45A7B3"/>
  </w:style>
  <w:style w:type="paragraph" w:customStyle="1" w:styleId="7E5D79678B354FF9966645E708955674">
    <w:name w:val="7E5D79678B354FF9966645E708955674"/>
  </w:style>
  <w:style w:type="paragraph" w:customStyle="1" w:styleId="FA15EC88DC6841808CCF9442B4D9A323">
    <w:name w:val="FA15EC88DC6841808CCF9442B4D9A323"/>
  </w:style>
  <w:style w:type="paragraph" w:customStyle="1" w:styleId="B7342BEE2678486484F7B8A2714A7232">
    <w:name w:val="B7342BEE2678486484F7B8A2714A7232"/>
  </w:style>
  <w:style w:type="paragraph" w:customStyle="1" w:styleId="16C420909A3D412BB53BDE6EEBC20DA3">
    <w:name w:val="16C420909A3D412BB53BDE6EEBC20DA3"/>
  </w:style>
  <w:style w:type="paragraph" w:customStyle="1" w:styleId="E761C8DCEA8C421689742284F8FFDA4F">
    <w:name w:val="E761C8DCEA8C421689742284F8FFDA4F"/>
  </w:style>
  <w:style w:type="paragraph" w:customStyle="1" w:styleId="CF8192BCB6C4454692BC46B93334F3BF">
    <w:name w:val="CF8192BCB6C4454692BC46B93334F3BF"/>
  </w:style>
  <w:style w:type="paragraph" w:customStyle="1" w:styleId="35FE1A5D40E74007B6710BF84E208DFE">
    <w:name w:val="35FE1A5D40E74007B6710BF84E208DFE"/>
  </w:style>
  <w:style w:type="paragraph" w:customStyle="1" w:styleId="49A747DE71B6431C8005B1598586630C">
    <w:name w:val="49A747DE71B6431C8005B1598586630C"/>
  </w:style>
  <w:style w:type="paragraph" w:customStyle="1" w:styleId="7951784E1C40438C9EA2942EB59AC0FD">
    <w:name w:val="7951784E1C40438C9EA2942EB59AC0FD"/>
  </w:style>
  <w:style w:type="paragraph" w:customStyle="1" w:styleId="911A40EE24A7425585C67FE406FFE20C">
    <w:name w:val="911A40EE24A7425585C67FE406FFE20C"/>
  </w:style>
  <w:style w:type="paragraph" w:customStyle="1" w:styleId="0BBD2598F22C453D865F328D3548B268">
    <w:name w:val="0BBD2598F22C453D865F328D3548B268"/>
  </w:style>
  <w:style w:type="paragraph" w:customStyle="1" w:styleId="A8CF69017D4043EE98FB747EA5E0E89E">
    <w:name w:val="A8CF69017D4043EE98FB747EA5E0E89E"/>
  </w:style>
  <w:style w:type="paragraph" w:customStyle="1" w:styleId="DC5D61A1E2914E31ACA65D3E94388DC6">
    <w:name w:val="DC5D61A1E2914E31ACA65D3E94388DC6"/>
  </w:style>
  <w:style w:type="paragraph" w:customStyle="1" w:styleId="BC577FE07B954062BF7B59B51C86DCD2">
    <w:name w:val="BC577FE07B954062BF7B59B51C86DCD2"/>
  </w:style>
  <w:style w:type="paragraph" w:customStyle="1" w:styleId="3478EAFBF4AA487F8A56AB6A25FB79C0">
    <w:name w:val="3478EAFBF4AA487F8A56AB6A25FB79C0"/>
  </w:style>
  <w:style w:type="paragraph" w:customStyle="1" w:styleId="A0103FA59CE249D0B0F6AE64CA079781">
    <w:name w:val="A0103FA59CE249D0B0F6AE64CA079781"/>
  </w:style>
  <w:style w:type="paragraph" w:customStyle="1" w:styleId="59EAB958AE0E4217A09059E6FE8E8FC5">
    <w:name w:val="59EAB958AE0E4217A09059E6FE8E8FC5"/>
  </w:style>
  <w:style w:type="paragraph" w:customStyle="1" w:styleId="CA79379A89A14F2CA5C202EEBCBC51BF">
    <w:name w:val="CA79379A89A14F2CA5C202EEBCBC51BF"/>
  </w:style>
  <w:style w:type="paragraph" w:customStyle="1" w:styleId="9EA1815EA8F740A4B6C22AB6573BC5AE">
    <w:name w:val="9EA1815EA8F740A4B6C22AB6573BC5AE"/>
  </w:style>
  <w:style w:type="paragraph" w:customStyle="1" w:styleId="49887BA8B5CB4117BD9FCE626861BD45">
    <w:name w:val="49887BA8B5CB4117BD9FCE626861BD45"/>
  </w:style>
  <w:style w:type="paragraph" w:customStyle="1" w:styleId="E6DFBF95BA844EDAAFC1C7DDDC5A6CA8">
    <w:name w:val="E6DFBF95BA844EDAAFC1C7DDDC5A6CA8"/>
  </w:style>
  <w:style w:type="paragraph" w:customStyle="1" w:styleId="9D05020D940B41A3B9DBB85EF4C6FD32">
    <w:name w:val="9D05020D940B41A3B9DBB85EF4C6FD32"/>
  </w:style>
  <w:style w:type="paragraph" w:customStyle="1" w:styleId="45994A079B2243609B57BAD5E8CAE27D">
    <w:name w:val="45994A079B2243609B57BAD5E8CAE27D"/>
  </w:style>
  <w:style w:type="paragraph" w:customStyle="1" w:styleId="424F08ED8FB3406C8277B8934049A945">
    <w:name w:val="424F08ED8FB3406C8277B8934049A945"/>
  </w:style>
  <w:style w:type="paragraph" w:customStyle="1" w:styleId="7521E25DAFBB46DC8E8EF31FD0AF6204">
    <w:name w:val="7521E25DAFBB46DC8E8EF31FD0AF6204"/>
  </w:style>
  <w:style w:type="paragraph" w:customStyle="1" w:styleId="E3D2099C636945FB82DCEBBBDE5C04D9">
    <w:name w:val="E3D2099C636945FB82DCEBBBDE5C04D9"/>
  </w:style>
  <w:style w:type="paragraph" w:customStyle="1" w:styleId="7799789832B44EC889650AC7DDCE941E">
    <w:name w:val="7799789832B44EC889650AC7DDCE941E"/>
  </w:style>
  <w:style w:type="paragraph" w:customStyle="1" w:styleId="47A9BCB6C5114F3BB9FEF5BEFBD97265">
    <w:name w:val="47A9BCB6C5114F3BB9FEF5BEFBD97265"/>
  </w:style>
  <w:style w:type="paragraph" w:customStyle="1" w:styleId="EF64252F7BCD4506AED7762AD9615CC9">
    <w:name w:val="EF64252F7BCD4506AED7762AD9615CC9"/>
  </w:style>
  <w:style w:type="paragraph" w:customStyle="1" w:styleId="D3FF778C844745F085AD6606A82A55B6">
    <w:name w:val="D3FF778C844745F085AD6606A82A55B6"/>
  </w:style>
  <w:style w:type="paragraph" w:customStyle="1" w:styleId="7363FF76C958454790429FCB1BFA6FF9">
    <w:name w:val="7363FF76C958454790429FCB1BFA6FF9"/>
  </w:style>
  <w:style w:type="paragraph" w:customStyle="1" w:styleId="A81212566A9B45F09FD68F1CB10313FD">
    <w:name w:val="A81212566A9B45F09FD68F1CB10313FD"/>
  </w:style>
  <w:style w:type="paragraph" w:customStyle="1" w:styleId="5754C7D9E09145A18D74386E507730CE">
    <w:name w:val="5754C7D9E09145A18D74386E507730CE"/>
  </w:style>
  <w:style w:type="paragraph" w:customStyle="1" w:styleId="5ED7E5FD768544EC88389963AC64ADB3">
    <w:name w:val="5ED7E5FD768544EC88389963AC64ADB3"/>
  </w:style>
  <w:style w:type="paragraph" w:customStyle="1" w:styleId="229BEC4EA8134EF293C912F8F34CFA72">
    <w:name w:val="229BEC4EA8134EF293C912F8F34CFA72"/>
  </w:style>
  <w:style w:type="paragraph" w:customStyle="1" w:styleId="1E9F8E851CD149CDA53ECDC74FD251F0">
    <w:name w:val="1E9F8E851CD149CDA53ECDC74FD251F0"/>
  </w:style>
  <w:style w:type="paragraph" w:customStyle="1" w:styleId="D15B93C54A0045F1A7DE770ABE5AF0BB">
    <w:name w:val="D15B93C54A0045F1A7DE770ABE5AF0BB"/>
  </w:style>
  <w:style w:type="paragraph" w:customStyle="1" w:styleId="0AA98BD00B414E29A10DE37F6EA22DD9">
    <w:name w:val="0AA98BD00B414E29A10DE37F6EA22DD9"/>
  </w:style>
  <w:style w:type="paragraph" w:customStyle="1" w:styleId="A781DD32C05E4C199C0A436C5F0E5DAF">
    <w:name w:val="A781DD32C05E4C199C0A436C5F0E5DAF"/>
  </w:style>
  <w:style w:type="paragraph" w:customStyle="1" w:styleId="C391F09B8D284B369A8FE9793A8FC725">
    <w:name w:val="C391F09B8D284B369A8FE9793A8FC725"/>
  </w:style>
  <w:style w:type="paragraph" w:customStyle="1" w:styleId="486A7EBFCFB2455A97285DC7A2464853">
    <w:name w:val="486A7EBFCFB2455A97285DC7A2464853"/>
  </w:style>
  <w:style w:type="paragraph" w:customStyle="1" w:styleId="4E7D4E4711B446ADA0B2C05644AB7964">
    <w:name w:val="4E7D4E4711B446ADA0B2C05644AB7964"/>
  </w:style>
  <w:style w:type="paragraph" w:customStyle="1" w:styleId="45E58E3565B74B3C848EBDCE08CF7E34">
    <w:name w:val="45E58E3565B74B3C848EBDCE08CF7E34"/>
  </w:style>
  <w:style w:type="paragraph" w:customStyle="1" w:styleId="CCF68FC00DDA4BF4B239F09A3B918A32">
    <w:name w:val="CCF68FC00DDA4BF4B239F09A3B918A32"/>
  </w:style>
  <w:style w:type="paragraph" w:customStyle="1" w:styleId="2234A08C00C94630B84C8E14435DB509">
    <w:name w:val="2234A08C00C94630B84C8E14435DB509"/>
  </w:style>
  <w:style w:type="paragraph" w:customStyle="1" w:styleId="9BB4BC4637BF4A0F9E3A15B8F9571315">
    <w:name w:val="9BB4BC4637BF4A0F9E3A15B8F9571315"/>
  </w:style>
  <w:style w:type="paragraph" w:customStyle="1" w:styleId="CB61CCD6F41549C5AA1E46C73B9CDB50">
    <w:name w:val="CB61CCD6F41549C5AA1E46C73B9CDB50"/>
  </w:style>
  <w:style w:type="paragraph" w:customStyle="1" w:styleId="E00AA8B8D08642BA9E16427E69B79267">
    <w:name w:val="E00AA8B8D08642BA9E16427E69B79267"/>
  </w:style>
  <w:style w:type="paragraph" w:customStyle="1" w:styleId="E9CDF3EA182E42489CC079F893A6DB65">
    <w:name w:val="E9CDF3EA182E42489CC079F893A6DB65"/>
  </w:style>
  <w:style w:type="paragraph" w:customStyle="1" w:styleId="04CCE15C1DD244179644723E2D7E0F92">
    <w:name w:val="04CCE15C1DD244179644723E2D7E0F92"/>
  </w:style>
  <w:style w:type="paragraph" w:customStyle="1" w:styleId="DAE798E48F9040939DB416203A39382D">
    <w:name w:val="DAE798E48F9040939DB416203A39382D"/>
  </w:style>
  <w:style w:type="paragraph" w:customStyle="1" w:styleId="A3C236D7F2B84106AD4A43913FA90425">
    <w:name w:val="A3C236D7F2B84106AD4A43913FA90425"/>
  </w:style>
  <w:style w:type="paragraph" w:customStyle="1" w:styleId="DD89DD1704C741EFAC111BA72D11C20C">
    <w:name w:val="DD89DD1704C741EFAC111BA72D11C20C"/>
  </w:style>
  <w:style w:type="paragraph" w:customStyle="1" w:styleId="9A22AB7EA3214ED487E10CF5F6650D37">
    <w:name w:val="9A22AB7EA3214ED487E10CF5F6650D37"/>
  </w:style>
  <w:style w:type="paragraph" w:customStyle="1" w:styleId="575D171D193F42E48ECED3736D89B224">
    <w:name w:val="575D171D193F42E48ECED3736D89B224"/>
  </w:style>
  <w:style w:type="paragraph" w:customStyle="1" w:styleId="A2A179081490487794565EA527CD6689">
    <w:name w:val="A2A179081490487794565EA527CD6689"/>
  </w:style>
  <w:style w:type="paragraph" w:customStyle="1" w:styleId="FDD4175A30B34876B5BDFEF2E97C9DAD">
    <w:name w:val="FDD4175A30B34876B5BDFEF2E97C9DAD"/>
  </w:style>
  <w:style w:type="paragraph" w:customStyle="1" w:styleId="47487CA7C56B42BD9574C1B7104A7D0F">
    <w:name w:val="47487CA7C56B42BD9574C1B7104A7D0F"/>
  </w:style>
  <w:style w:type="paragraph" w:customStyle="1" w:styleId="3CCC60E05F194D768E76F7EC70F5E8C0">
    <w:name w:val="3CCC60E05F194D768E76F7EC70F5E8C0"/>
  </w:style>
  <w:style w:type="paragraph" w:customStyle="1" w:styleId="B531BFD0AA80494C8CC6D9FD7907A217">
    <w:name w:val="B531BFD0AA80494C8CC6D9FD7907A217"/>
  </w:style>
  <w:style w:type="paragraph" w:customStyle="1" w:styleId="787F8FD134F54EA7B9DA5229BF7E9440">
    <w:name w:val="787F8FD134F54EA7B9DA5229BF7E9440"/>
  </w:style>
  <w:style w:type="paragraph" w:customStyle="1" w:styleId="BD19C72E263147CA90C4B4C86B32FCA0">
    <w:name w:val="BD19C72E263147CA90C4B4C86B32FCA0"/>
  </w:style>
  <w:style w:type="paragraph" w:customStyle="1" w:styleId="D244E715ABE3408BA394EEF02D22AB4C">
    <w:name w:val="D244E715ABE3408BA394EEF02D22AB4C"/>
  </w:style>
  <w:style w:type="paragraph" w:customStyle="1" w:styleId="FD8806A9D85742BDB3EFC18BB2512F54">
    <w:name w:val="FD8806A9D85742BDB3EFC18BB2512F54"/>
  </w:style>
  <w:style w:type="paragraph" w:customStyle="1" w:styleId="132B0455560F48168E0B2245851DF9C4">
    <w:name w:val="132B0455560F48168E0B2245851DF9C4"/>
  </w:style>
  <w:style w:type="paragraph" w:customStyle="1" w:styleId="EEEA24A2F41047318796446A1C84DCCC">
    <w:name w:val="EEEA24A2F41047318796446A1C84DCCC"/>
  </w:style>
  <w:style w:type="paragraph" w:customStyle="1" w:styleId="79C83AE7A46D44C683081602DF4F9DB3">
    <w:name w:val="79C83AE7A46D44C683081602DF4F9DB3"/>
  </w:style>
  <w:style w:type="paragraph" w:customStyle="1" w:styleId="CDE14C4E58004BF5BE3887C09568046C">
    <w:name w:val="CDE14C4E58004BF5BE3887C09568046C"/>
  </w:style>
  <w:style w:type="paragraph" w:customStyle="1" w:styleId="6C905AC820EE4DED8EE59D48C1C5B696">
    <w:name w:val="6C905AC820EE4DED8EE59D48C1C5B696"/>
  </w:style>
  <w:style w:type="paragraph" w:customStyle="1" w:styleId="13DE6056625B4DFC8DF64EDF4C68EBCF">
    <w:name w:val="13DE6056625B4DFC8DF64EDF4C68EBCF"/>
  </w:style>
  <w:style w:type="paragraph" w:customStyle="1" w:styleId="D1A19A9DCC404FE2AEAE270BD5D7DB6E">
    <w:name w:val="D1A19A9DCC404FE2AEAE270BD5D7DB6E"/>
  </w:style>
  <w:style w:type="paragraph" w:customStyle="1" w:styleId="AF454E05DD2F45A9A90EC95AFE22FCAE">
    <w:name w:val="AF454E05DD2F45A9A90EC95AFE22FCAE"/>
  </w:style>
  <w:style w:type="paragraph" w:customStyle="1" w:styleId="6382E40FDDE54070A6A113836111D2FD">
    <w:name w:val="6382E40FDDE54070A6A113836111D2FD"/>
  </w:style>
  <w:style w:type="paragraph" w:customStyle="1" w:styleId="FC6BD1E84FB747CFA25853A7DA7CA3CD">
    <w:name w:val="FC6BD1E84FB747CFA25853A7DA7CA3CD"/>
  </w:style>
  <w:style w:type="paragraph" w:customStyle="1" w:styleId="7F2B14D449744C638E7520654755520A">
    <w:name w:val="7F2B14D449744C638E7520654755520A"/>
  </w:style>
  <w:style w:type="paragraph" w:customStyle="1" w:styleId="588B9F22A2E544729C411AB25ADBFC47">
    <w:name w:val="588B9F22A2E544729C411AB25ADBFC47"/>
  </w:style>
  <w:style w:type="paragraph" w:customStyle="1" w:styleId="1CE6BCEE050045DD8207FEEB91ED05DA">
    <w:name w:val="1CE6BCEE050045DD8207FEEB91ED05DA"/>
  </w:style>
  <w:style w:type="paragraph" w:customStyle="1" w:styleId="38CEEF75944042B1BD20F7C95F022C04">
    <w:name w:val="38CEEF75944042B1BD20F7C95F022C04"/>
  </w:style>
  <w:style w:type="paragraph" w:customStyle="1" w:styleId="B40D1B841B794045A5D4DA9C4F8071ED">
    <w:name w:val="B40D1B841B794045A5D4DA9C4F8071ED"/>
  </w:style>
  <w:style w:type="paragraph" w:customStyle="1" w:styleId="E532BFE42EFA4B9988291E78EED6D6C1">
    <w:name w:val="E532BFE42EFA4B9988291E78EED6D6C1"/>
  </w:style>
  <w:style w:type="paragraph" w:customStyle="1" w:styleId="412266C8B1304125B5D4CF0C2BC546D8">
    <w:name w:val="412266C8B1304125B5D4CF0C2BC546D8"/>
  </w:style>
  <w:style w:type="paragraph" w:customStyle="1" w:styleId="BA249308CB8742AA9479C1299BF44C2A">
    <w:name w:val="BA249308CB8742AA9479C1299BF44C2A"/>
  </w:style>
  <w:style w:type="paragraph" w:customStyle="1" w:styleId="4634B741073747809F835BC7CFB26FA2">
    <w:name w:val="4634B741073747809F835BC7CFB26FA2"/>
  </w:style>
  <w:style w:type="paragraph" w:customStyle="1" w:styleId="7B954C3DB13A45C18A0C147EF73FC4EB">
    <w:name w:val="7B954C3DB13A45C18A0C147EF73FC4EB"/>
  </w:style>
  <w:style w:type="paragraph" w:customStyle="1" w:styleId="0D7540F3C2CC4F62A1B9168D9C60E1E1">
    <w:name w:val="0D7540F3C2CC4F62A1B9168D9C60E1E1"/>
  </w:style>
  <w:style w:type="paragraph" w:customStyle="1" w:styleId="FC4A451660A8419589B0F9CA01F75EC2">
    <w:name w:val="FC4A451660A8419589B0F9CA01F75EC2"/>
  </w:style>
  <w:style w:type="paragraph" w:customStyle="1" w:styleId="54A7C5A306B947C89D860022E249BD7F">
    <w:name w:val="54A7C5A306B947C89D860022E249BD7F"/>
  </w:style>
  <w:style w:type="paragraph" w:customStyle="1" w:styleId="F21F628E6AE040FA9DA9F856D585DACD">
    <w:name w:val="F21F628E6AE040FA9DA9F856D585DACD"/>
  </w:style>
  <w:style w:type="paragraph" w:customStyle="1" w:styleId="EB5B71C8E8884E9F94876BABE6789A94">
    <w:name w:val="EB5B71C8E8884E9F94876BABE6789A94"/>
  </w:style>
  <w:style w:type="paragraph" w:customStyle="1" w:styleId="0664F07DB7EA4B7A9E844E0C7C8F70E8">
    <w:name w:val="0664F07DB7EA4B7A9E844E0C7C8F70E8"/>
  </w:style>
  <w:style w:type="paragraph" w:customStyle="1" w:styleId="331456077C724AA9977A52A852BC7EF9">
    <w:name w:val="331456077C724AA9977A52A852BC7EF9"/>
  </w:style>
  <w:style w:type="paragraph" w:customStyle="1" w:styleId="388A4F97C98A47B1A186317140591781">
    <w:name w:val="388A4F97C98A47B1A186317140591781"/>
  </w:style>
  <w:style w:type="paragraph" w:customStyle="1" w:styleId="37B9DDD2B9A6496C9C4E886492F2D944">
    <w:name w:val="37B9DDD2B9A6496C9C4E886492F2D944"/>
  </w:style>
  <w:style w:type="paragraph" w:customStyle="1" w:styleId="9E7C2ABC9A7D4151BDDF52A0B3FD44A2">
    <w:name w:val="9E7C2ABC9A7D4151BDDF52A0B3FD44A2"/>
  </w:style>
  <w:style w:type="paragraph" w:customStyle="1" w:styleId="EB8B684CC94643EC9F5A667F1D2CF064">
    <w:name w:val="EB8B684CC94643EC9F5A667F1D2CF064"/>
  </w:style>
  <w:style w:type="paragraph" w:customStyle="1" w:styleId="A905938F64DD4D00865C5E719370C172">
    <w:name w:val="A905938F64DD4D00865C5E719370C172"/>
  </w:style>
  <w:style w:type="paragraph" w:customStyle="1" w:styleId="4FB65E40A03F40DB8E75E6482B66AA8B">
    <w:name w:val="4FB65E40A03F40DB8E75E6482B66AA8B"/>
  </w:style>
  <w:style w:type="paragraph" w:customStyle="1" w:styleId="9B5D1D2462604DABAC668E6D7ED531CD">
    <w:name w:val="9B5D1D2462604DABAC668E6D7ED531CD"/>
  </w:style>
  <w:style w:type="paragraph" w:customStyle="1" w:styleId="A551C9C22DE14E86889309F896D53497">
    <w:name w:val="A551C9C22DE14E86889309F896D53497"/>
  </w:style>
  <w:style w:type="paragraph" w:customStyle="1" w:styleId="EF2B308904C847F68147A06CC873591B">
    <w:name w:val="EF2B308904C847F68147A06CC873591B"/>
  </w:style>
  <w:style w:type="paragraph" w:customStyle="1" w:styleId="A8EC1598D3D6464D92D55EDE3F5FE05C">
    <w:name w:val="A8EC1598D3D6464D92D55EDE3F5FE05C"/>
  </w:style>
  <w:style w:type="paragraph" w:customStyle="1" w:styleId="5F9F94A1C72942119AFAC2E2B920BD59">
    <w:name w:val="5F9F94A1C72942119AFAC2E2B920BD59"/>
  </w:style>
  <w:style w:type="paragraph" w:customStyle="1" w:styleId="4C3BEB72939F46CEA5EA0A87B1D789D0">
    <w:name w:val="4C3BEB72939F46CEA5EA0A87B1D789D0"/>
  </w:style>
  <w:style w:type="paragraph" w:customStyle="1" w:styleId="A6FE8A78BCA94474B6B7B958DF3DD30C">
    <w:name w:val="A6FE8A78BCA94474B6B7B958DF3DD30C"/>
  </w:style>
  <w:style w:type="paragraph" w:customStyle="1" w:styleId="1CF5BEAA04AE41329305BA45412B76CD">
    <w:name w:val="1CF5BEAA04AE41329305BA45412B76CD"/>
  </w:style>
  <w:style w:type="paragraph" w:customStyle="1" w:styleId="730BFE4D069A49CFA6D34746EFC013BB">
    <w:name w:val="730BFE4D069A49CFA6D34746EFC013BB"/>
  </w:style>
  <w:style w:type="paragraph" w:customStyle="1" w:styleId="27A493307DE941A28906427319C8CDFE">
    <w:name w:val="27A493307DE941A28906427319C8CDFE"/>
  </w:style>
  <w:style w:type="paragraph" w:customStyle="1" w:styleId="CF92EBD0F27C4D68814992694AF64B5A">
    <w:name w:val="CF92EBD0F27C4D68814992694AF64B5A"/>
  </w:style>
  <w:style w:type="paragraph" w:customStyle="1" w:styleId="9C716162484F41BB9A2BD3F6B0BAA3E2">
    <w:name w:val="9C716162484F41BB9A2BD3F6B0BAA3E2"/>
  </w:style>
  <w:style w:type="paragraph" w:customStyle="1" w:styleId="7EE64FAB5E2645C8A44D9443A95E89FF">
    <w:name w:val="7EE64FAB5E2645C8A44D9443A95E89FF"/>
  </w:style>
  <w:style w:type="paragraph" w:customStyle="1" w:styleId="23846668737047B8880F539E79B8A699">
    <w:name w:val="23846668737047B8880F539E79B8A699"/>
  </w:style>
  <w:style w:type="paragraph" w:customStyle="1" w:styleId="2D014359412A47489F17C6D9F1DC6CF4">
    <w:name w:val="2D014359412A47489F17C6D9F1DC6CF4"/>
  </w:style>
  <w:style w:type="paragraph" w:customStyle="1" w:styleId="405ECD370C234416809E3E554287DBA0">
    <w:name w:val="405ECD370C234416809E3E554287DBA0"/>
  </w:style>
  <w:style w:type="paragraph" w:customStyle="1" w:styleId="05806F86336B417B964D9B21FABB6DBA">
    <w:name w:val="05806F86336B417B964D9B21FABB6DBA"/>
  </w:style>
  <w:style w:type="paragraph" w:customStyle="1" w:styleId="07F48C9291074A999639136701343B6C">
    <w:name w:val="07F48C9291074A999639136701343B6C"/>
  </w:style>
  <w:style w:type="paragraph" w:customStyle="1" w:styleId="D14B8F0E51E74596AC2AE9C71844EB21">
    <w:name w:val="D14B8F0E51E74596AC2AE9C71844EB21"/>
  </w:style>
  <w:style w:type="paragraph" w:customStyle="1" w:styleId="84B1D982525B4C6894D5A2375D018165">
    <w:name w:val="84B1D982525B4C6894D5A2375D018165"/>
  </w:style>
  <w:style w:type="paragraph" w:customStyle="1" w:styleId="AF63E10AD52C46F9AED24920AF4A8677">
    <w:name w:val="AF63E10AD52C46F9AED24920AF4A8677"/>
  </w:style>
  <w:style w:type="paragraph" w:customStyle="1" w:styleId="7E14CC948B3E4EE0BB1CC43864212286">
    <w:name w:val="7E14CC948B3E4EE0BB1CC43864212286"/>
  </w:style>
  <w:style w:type="paragraph" w:customStyle="1" w:styleId="A8D6877937FA466DAA217759DC46383C">
    <w:name w:val="A8D6877937FA466DAA217759DC46383C"/>
  </w:style>
  <w:style w:type="paragraph" w:customStyle="1" w:styleId="5919BF1A1A644F5DB57588A20AAE5B46">
    <w:name w:val="5919BF1A1A644F5DB57588A20AAE5B46"/>
  </w:style>
  <w:style w:type="paragraph" w:customStyle="1" w:styleId="C4DA0FB3ECAC4793830BA19B373C7D7C">
    <w:name w:val="C4DA0FB3ECAC4793830BA19B373C7D7C"/>
  </w:style>
  <w:style w:type="paragraph" w:customStyle="1" w:styleId="1DCC5C288D6F40C69E58AA3FE0531653">
    <w:name w:val="1DCC5C288D6F40C69E58AA3FE0531653"/>
  </w:style>
  <w:style w:type="paragraph" w:customStyle="1" w:styleId="8ED784D2340E40CF97A71105DB85CE23">
    <w:name w:val="8ED784D2340E40CF97A71105DB85CE23"/>
  </w:style>
  <w:style w:type="paragraph" w:customStyle="1" w:styleId="9BA5BA078DAC487E8FE8E5DD1B5426F9">
    <w:name w:val="9BA5BA078DAC487E8FE8E5DD1B5426F9"/>
  </w:style>
  <w:style w:type="paragraph" w:customStyle="1" w:styleId="53B5F5F5D6AE40B8B680E381D950B69F">
    <w:name w:val="53B5F5F5D6AE40B8B680E381D950B69F"/>
  </w:style>
  <w:style w:type="paragraph" w:customStyle="1" w:styleId="C6DD7F6467EF43CF9512147A087D77F9">
    <w:name w:val="C6DD7F6467EF43CF9512147A087D77F9"/>
  </w:style>
  <w:style w:type="paragraph" w:customStyle="1" w:styleId="22D699A9776041829E0CBDEE98EA9C2D">
    <w:name w:val="22D699A9776041829E0CBDEE98EA9C2D"/>
  </w:style>
  <w:style w:type="paragraph" w:customStyle="1" w:styleId="BFF4B3F1AFA749808EC2563813732124">
    <w:name w:val="BFF4B3F1AFA749808EC2563813732124"/>
  </w:style>
  <w:style w:type="paragraph" w:customStyle="1" w:styleId="6E8E7639DBC34AC09E229C32E4C0A168">
    <w:name w:val="6E8E7639DBC34AC09E229C32E4C0A168"/>
  </w:style>
  <w:style w:type="paragraph" w:customStyle="1" w:styleId="81EC7721C7224C1BBBF6C1A384C440C1">
    <w:name w:val="81EC7721C7224C1BBBF6C1A384C440C1"/>
  </w:style>
  <w:style w:type="paragraph" w:customStyle="1" w:styleId="DCD2929484C848D0BA40B8525FA6BA96">
    <w:name w:val="DCD2929484C848D0BA40B8525FA6BA96"/>
  </w:style>
  <w:style w:type="paragraph" w:customStyle="1" w:styleId="5B89872854AB433E99EAA8D838E21A3D">
    <w:name w:val="5B89872854AB433E99EAA8D838E21A3D"/>
  </w:style>
  <w:style w:type="paragraph" w:customStyle="1" w:styleId="4CD49F1728094C65864460AE87CAC093">
    <w:name w:val="4CD49F1728094C65864460AE87CAC093"/>
  </w:style>
  <w:style w:type="paragraph" w:customStyle="1" w:styleId="11C6F0CC1565451DBE6EA6DCC8BC0887">
    <w:name w:val="11C6F0CC1565451DBE6EA6DCC8BC0887"/>
  </w:style>
  <w:style w:type="paragraph" w:customStyle="1" w:styleId="70D8A3BE3DDD452BA70E2E72F7E5AFB8">
    <w:name w:val="70D8A3BE3DDD452BA70E2E72F7E5AFB8"/>
  </w:style>
  <w:style w:type="paragraph" w:customStyle="1" w:styleId="2062D4192B9C46B39C63AF2D797F2B79">
    <w:name w:val="2062D4192B9C46B39C63AF2D797F2B79"/>
  </w:style>
  <w:style w:type="paragraph" w:customStyle="1" w:styleId="E94A56EC80034461862F6FE9395A5FB7">
    <w:name w:val="E94A56EC80034461862F6FE9395A5FB7"/>
  </w:style>
  <w:style w:type="paragraph" w:customStyle="1" w:styleId="2EAB51E414774E3785D80BAFDE582C59">
    <w:name w:val="2EAB51E414774E3785D80BAFDE582C59"/>
  </w:style>
  <w:style w:type="paragraph" w:customStyle="1" w:styleId="39A3F4E1E514445FA72323BD1BFB9042">
    <w:name w:val="39A3F4E1E514445FA72323BD1BFB9042"/>
  </w:style>
  <w:style w:type="paragraph" w:customStyle="1" w:styleId="3664A173F09F4700A3CEDF791414B9C8">
    <w:name w:val="3664A173F09F4700A3CEDF791414B9C8"/>
  </w:style>
  <w:style w:type="paragraph" w:customStyle="1" w:styleId="5B9F489BC831400BBB94371FCD8A05B1">
    <w:name w:val="5B9F489BC831400BBB94371FCD8A05B1"/>
  </w:style>
  <w:style w:type="paragraph" w:customStyle="1" w:styleId="C8B5CBF3B6F9427F99E2132B5251C501">
    <w:name w:val="C8B5CBF3B6F9427F99E2132B5251C501"/>
  </w:style>
  <w:style w:type="paragraph" w:customStyle="1" w:styleId="E501C6926C3A4022AD7EFE575E873E14">
    <w:name w:val="E501C6926C3A4022AD7EFE575E873E14"/>
  </w:style>
  <w:style w:type="paragraph" w:customStyle="1" w:styleId="E3AE4442E9344353BBCD567D0F203924">
    <w:name w:val="E3AE4442E9344353BBCD567D0F203924"/>
  </w:style>
  <w:style w:type="paragraph" w:customStyle="1" w:styleId="8A6CE79D1C9B4C9BA56C77A98E5562A4">
    <w:name w:val="8A6CE79D1C9B4C9BA56C77A98E5562A4"/>
  </w:style>
  <w:style w:type="paragraph" w:customStyle="1" w:styleId="E3803820D20E4BA2ADE44749250AD910">
    <w:name w:val="E3803820D20E4BA2ADE44749250AD910"/>
  </w:style>
  <w:style w:type="paragraph" w:customStyle="1" w:styleId="DF9C444E16CD4F4EA60764D2045A711C">
    <w:name w:val="DF9C444E16CD4F4EA60764D2045A711C"/>
  </w:style>
  <w:style w:type="paragraph" w:customStyle="1" w:styleId="643E043359724F5A80458A2444354DAC">
    <w:name w:val="643E043359724F5A80458A2444354DAC"/>
  </w:style>
  <w:style w:type="paragraph" w:customStyle="1" w:styleId="6A16C07ED803482DA9960A9E52725C60">
    <w:name w:val="6A16C07ED803482DA9960A9E52725C60"/>
  </w:style>
  <w:style w:type="paragraph" w:customStyle="1" w:styleId="11E1287C2D0142FAAE9D42087C93B943">
    <w:name w:val="11E1287C2D0142FAAE9D42087C93B943"/>
  </w:style>
  <w:style w:type="paragraph" w:customStyle="1" w:styleId="E5C6A1B07E6F4D35BF526C1CAB1EC116">
    <w:name w:val="E5C6A1B07E6F4D35BF526C1CAB1EC116"/>
  </w:style>
  <w:style w:type="paragraph" w:customStyle="1" w:styleId="4B3AFE2557FD4633A09D3BDD2F1BC782">
    <w:name w:val="4B3AFE2557FD4633A09D3BDD2F1BC782"/>
  </w:style>
  <w:style w:type="paragraph" w:customStyle="1" w:styleId="79620C1CBA8D4BF98B778798E02690A4">
    <w:name w:val="79620C1CBA8D4BF98B778798E02690A4"/>
  </w:style>
  <w:style w:type="paragraph" w:customStyle="1" w:styleId="C13A63ED9C334C12ABD4D13AF45993C2">
    <w:name w:val="C13A63ED9C334C12ABD4D13AF45993C2"/>
  </w:style>
  <w:style w:type="paragraph" w:customStyle="1" w:styleId="45FC6825B5934DAAB95338B08D092163">
    <w:name w:val="45FC6825B5934DAAB95338B08D092163"/>
  </w:style>
  <w:style w:type="paragraph" w:customStyle="1" w:styleId="1E3F5CCEDEC645C8B5FAC2AC772FFA2F">
    <w:name w:val="1E3F5CCEDEC645C8B5FAC2AC772FFA2F"/>
  </w:style>
  <w:style w:type="paragraph" w:customStyle="1" w:styleId="291E1DAC186F470692F27AD25BD7FBAE">
    <w:name w:val="291E1DAC186F470692F27AD25BD7FBAE"/>
  </w:style>
  <w:style w:type="paragraph" w:customStyle="1" w:styleId="023BE6A1817D4B1BA4EC687227F17A2C">
    <w:name w:val="023BE6A1817D4B1BA4EC687227F17A2C"/>
  </w:style>
  <w:style w:type="paragraph" w:customStyle="1" w:styleId="826412F08A704CCBAEBDCA88243376C3">
    <w:name w:val="826412F08A704CCBAEBDCA88243376C3"/>
  </w:style>
  <w:style w:type="paragraph" w:customStyle="1" w:styleId="212641D825224DAEA913FF4557D9008D">
    <w:name w:val="212641D825224DAEA913FF4557D9008D"/>
  </w:style>
  <w:style w:type="paragraph" w:customStyle="1" w:styleId="4353286A4561470185B40A40CE4F9B23">
    <w:name w:val="4353286A4561470185B40A40CE4F9B23"/>
  </w:style>
  <w:style w:type="paragraph" w:customStyle="1" w:styleId="3F6ABC1739DE40CD8B0486F6C73306DE">
    <w:name w:val="3F6ABC1739DE40CD8B0486F6C73306DE"/>
  </w:style>
  <w:style w:type="paragraph" w:customStyle="1" w:styleId="C20E9E6B48DA41EBA7FF81D4EB098937">
    <w:name w:val="C20E9E6B48DA41EBA7FF81D4EB098937"/>
  </w:style>
  <w:style w:type="paragraph" w:customStyle="1" w:styleId="FA3D0E1469FE402989E1F0199B09A2E6">
    <w:name w:val="FA3D0E1469FE402989E1F0199B09A2E6"/>
  </w:style>
  <w:style w:type="paragraph" w:customStyle="1" w:styleId="F6F02247E3B144F6BF6C425A1037281F">
    <w:name w:val="F6F02247E3B144F6BF6C425A1037281F"/>
  </w:style>
  <w:style w:type="paragraph" w:customStyle="1" w:styleId="28A47E6B4B3840159A520552E2A98CBB">
    <w:name w:val="28A47E6B4B3840159A520552E2A98CBB"/>
  </w:style>
  <w:style w:type="paragraph" w:customStyle="1" w:styleId="5766BA59EF5B472AA3C8026BCE11E71E">
    <w:name w:val="5766BA59EF5B472AA3C8026BCE11E71E"/>
  </w:style>
  <w:style w:type="paragraph" w:customStyle="1" w:styleId="D6CF5A22F4FC48C89AD85489A464C6D9">
    <w:name w:val="D6CF5A22F4FC48C89AD85489A464C6D9"/>
  </w:style>
  <w:style w:type="paragraph" w:customStyle="1" w:styleId="92E49A868B4343B495A7098DEEBBC461">
    <w:name w:val="92E49A868B4343B495A7098DEEBBC461"/>
  </w:style>
  <w:style w:type="paragraph" w:customStyle="1" w:styleId="7E510B511D624502A6A4E120C44672AB">
    <w:name w:val="7E510B511D624502A6A4E120C44672AB"/>
  </w:style>
  <w:style w:type="paragraph" w:customStyle="1" w:styleId="009D4FFB44C242B285264C29B88D6E36">
    <w:name w:val="009D4FFB44C242B285264C29B88D6E36"/>
  </w:style>
  <w:style w:type="paragraph" w:customStyle="1" w:styleId="A96809398E71403F9345E6CAF8AE434F">
    <w:name w:val="A96809398E71403F9345E6CAF8AE434F"/>
  </w:style>
  <w:style w:type="paragraph" w:customStyle="1" w:styleId="B21628FB2B4748FE8E400250F0973D6B">
    <w:name w:val="B21628FB2B4748FE8E400250F0973D6B"/>
  </w:style>
  <w:style w:type="paragraph" w:customStyle="1" w:styleId="92936682E11C401DAF64E540A30EB1F9">
    <w:name w:val="92936682E11C401DAF64E540A30EB1F9"/>
  </w:style>
  <w:style w:type="paragraph" w:customStyle="1" w:styleId="28F0B45F96CC4936B695DADBA87D4792">
    <w:name w:val="28F0B45F96CC4936B695DADBA87D4792"/>
  </w:style>
  <w:style w:type="paragraph" w:customStyle="1" w:styleId="FEBA4B575E414AF7836B04C02CE7CF59">
    <w:name w:val="FEBA4B575E414AF7836B04C02CE7CF59"/>
  </w:style>
  <w:style w:type="paragraph" w:customStyle="1" w:styleId="95FE9DE5A1FF41799CF41D15FA51F849">
    <w:name w:val="95FE9DE5A1FF41799CF41D15FA51F849"/>
  </w:style>
  <w:style w:type="paragraph" w:customStyle="1" w:styleId="3FE1CAC7F749414E91AB62E789D4E023">
    <w:name w:val="3FE1CAC7F749414E91AB62E789D4E023"/>
  </w:style>
  <w:style w:type="paragraph" w:customStyle="1" w:styleId="F7E939F243AF48F796FD11B3469136D3">
    <w:name w:val="F7E939F243AF48F796FD11B3469136D3"/>
  </w:style>
  <w:style w:type="paragraph" w:customStyle="1" w:styleId="7FA4A9A469074A719F7F7E4D8438CA0E">
    <w:name w:val="7FA4A9A469074A719F7F7E4D8438CA0E"/>
  </w:style>
  <w:style w:type="paragraph" w:customStyle="1" w:styleId="D4096C2E304747D9A87B8EFA2657DC1C">
    <w:name w:val="D4096C2E304747D9A87B8EFA2657DC1C"/>
  </w:style>
  <w:style w:type="paragraph" w:customStyle="1" w:styleId="13A5C387E4344E8B9D8A1B9D6EE6938B">
    <w:name w:val="13A5C387E4344E8B9D8A1B9D6EE6938B"/>
  </w:style>
  <w:style w:type="paragraph" w:customStyle="1" w:styleId="B502C41E96AC4636B9DB883DA5F61BA4">
    <w:name w:val="B502C41E96AC4636B9DB883DA5F61BA4"/>
  </w:style>
  <w:style w:type="paragraph" w:customStyle="1" w:styleId="28B5CE5B51444DE39769BAD3352D1F3F">
    <w:name w:val="28B5CE5B51444DE39769BAD3352D1F3F"/>
  </w:style>
  <w:style w:type="paragraph" w:customStyle="1" w:styleId="0AA1F2BE4DBE41CC881FE93AD19CDCCE">
    <w:name w:val="0AA1F2BE4DBE41CC881FE93AD19CDCCE"/>
  </w:style>
  <w:style w:type="paragraph" w:customStyle="1" w:styleId="743644DC4679442083B7FB8187E45290">
    <w:name w:val="743644DC4679442083B7FB8187E45290"/>
  </w:style>
  <w:style w:type="paragraph" w:customStyle="1" w:styleId="20995777F0AD4E74B9A52800059CD0AE">
    <w:name w:val="20995777F0AD4E74B9A52800059CD0AE"/>
  </w:style>
  <w:style w:type="paragraph" w:customStyle="1" w:styleId="41499BE57AB941FA9673C100E7192A80">
    <w:name w:val="41499BE57AB941FA9673C100E7192A80"/>
  </w:style>
  <w:style w:type="paragraph" w:customStyle="1" w:styleId="9042D98A7F034082ABD77EA984F17020">
    <w:name w:val="9042D98A7F034082ABD77EA984F17020"/>
  </w:style>
  <w:style w:type="paragraph" w:customStyle="1" w:styleId="D6B437B453634C1BBD695F211EF1CA23">
    <w:name w:val="D6B437B453634C1BBD695F211EF1CA23"/>
  </w:style>
  <w:style w:type="paragraph" w:customStyle="1" w:styleId="5B07FBB07B6B482BA7263729FFA8796E">
    <w:name w:val="5B07FBB07B6B482BA7263729FFA8796E"/>
  </w:style>
  <w:style w:type="paragraph" w:customStyle="1" w:styleId="D9C7ADE934984A368E3BCAED58104401">
    <w:name w:val="D9C7ADE934984A368E3BCAED58104401"/>
  </w:style>
  <w:style w:type="paragraph" w:customStyle="1" w:styleId="B73C1E954DD9473CA26BC28030A4B369">
    <w:name w:val="B73C1E954DD9473CA26BC28030A4B369"/>
  </w:style>
  <w:style w:type="paragraph" w:customStyle="1" w:styleId="87E04AC7F21147D1946E8A3791D7167B">
    <w:name w:val="87E04AC7F21147D1946E8A3791D7167B"/>
  </w:style>
  <w:style w:type="paragraph" w:customStyle="1" w:styleId="FC278DD7ADA3439986A2070BFA84CAE5">
    <w:name w:val="FC278DD7ADA3439986A2070BFA84CAE5"/>
  </w:style>
  <w:style w:type="paragraph" w:customStyle="1" w:styleId="29C81878A1D3407583A83C150050CD4E">
    <w:name w:val="29C81878A1D3407583A83C150050CD4E"/>
  </w:style>
  <w:style w:type="paragraph" w:customStyle="1" w:styleId="36633B104B9948A5922514940B09A1DC">
    <w:name w:val="36633B104B9948A5922514940B09A1DC"/>
  </w:style>
  <w:style w:type="paragraph" w:customStyle="1" w:styleId="B3A17EEF8D3A440C99CC34978D51D9BA">
    <w:name w:val="B3A17EEF8D3A440C99CC34978D51D9BA"/>
  </w:style>
  <w:style w:type="paragraph" w:customStyle="1" w:styleId="5269C7FE40F6447FAEC97671F5902881">
    <w:name w:val="5269C7FE40F6447FAEC97671F5902881"/>
  </w:style>
  <w:style w:type="paragraph" w:customStyle="1" w:styleId="108CF33F23E142749AE625EDE151F006">
    <w:name w:val="108CF33F23E142749AE625EDE151F006"/>
  </w:style>
  <w:style w:type="paragraph" w:customStyle="1" w:styleId="37AE3332EF9646C9B89B43E438A713D3">
    <w:name w:val="37AE3332EF9646C9B89B43E438A713D3"/>
  </w:style>
  <w:style w:type="paragraph" w:customStyle="1" w:styleId="1509C45FFCA84A2684C296E74F9884C0">
    <w:name w:val="1509C45FFCA84A2684C296E74F9884C0"/>
  </w:style>
  <w:style w:type="paragraph" w:customStyle="1" w:styleId="14E5679F27924D40A8E6B7CB32913156">
    <w:name w:val="14E5679F27924D40A8E6B7CB32913156"/>
  </w:style>
  <w:style w:type="paragraph" w:customStyle="1" w:styleId="FD19AF8BFBAE48678186C158F96AED18">
    <w:name w:val="FD19AF8BFBAE48678186C158F96AED18"/>
  </w:style>
  <w:style w:type="paragraph" w:customStyle="1" w:styleId="E260CE763F654A72A9628631CA29042C">
    <w:name w:val="E260CE763F654A72A9628631CA29042C"/>
  </w:style>
  <w:style w:type="paragraph" w:customStyle="1" w:styleId="1EEFB17583F644F5A0186A29013723D6">
    <w:name w:val="1EEFB17583F644F5A0186A29013723D6"/>
  </w:style>
  <w:style w:type="paragraph" w:customStyle="1" w:styleId="6A264ABD0D03450D883FFC4CC665831D">
    <w:name w:val="6A264ABD0D03450D883FFC4CC665831D"/>
  </w:style>
  <w:style w:type="paragraph" w:customStyle="1" w:styleId="22D147AE941A45E38C86A2BA7B453641">
    <w:name w:val="22D147AE941A45E38C86A2BA7B453641"/>
  </w:style>
  <w:style w:type="paragraph" w:customStyle="1" w:styleId="A52B0FF7C0CE4BD79DABEEFADF17D52E">
    <w:name w:val="A52B0FF7C0CE4BD79DABEEFADF17D52E"/>
  </w:style>
  <w:style w:type="paragraph" w:customStyle="1" w:styleId="16D9E2A26D044FFDA19C786B9204099D">
    <w:name w:val="16D9E2A26D044FFDA19C786B9204099D"/>
  </w:style>
  <w:style w:type="paragraph" w:customStyle="1" w:styleId="B86E8D6A7AE84972A9DB9FB5C9DB45CC">
    <w:name w:val="B86E8D6A7AE84972A9DB9FB5C9DB45CC"/>
  </w:style>
  <w:style w:type="paragraph" w:customStyle="1" w:styleId="D2E3CED4279347A097DA1A9F322A8E70">
    <w:name w:val="D2E3CED4279347A097DA1A9F322A8E70"/>
  </w:style>
  <w:style w:type="paragraph" w:customStyle="1" w:styleId="A7DBC8051B68430DA0AC9CB05DD6D37B">
    <w:name w:val="A7DBC8051B68430DA0AC9CB05DD6D37B"/>
  </w:style>
  <w:style w:type="paragraph" w:customStyle="1" w:styleId="3C0410E66FA24F569785B8F0CD08B3CE">
    <w:name w:val="3C0410E66FA24F569785B8F0CD08B3CE"/>
  </w:style>
  <w:style w:type="paragraph" w:customStyle="1" w:styleId="A7DB4B2A1E1841C299AFFE81591C13F8">
    <w:name w:val="A7DB4B2A1E1841C299AFFE81591C13F8"/>
  </w:style>
  <w:style w:type="paragraph" w:customStyle="1" w:styleId="226F3E18AF7E4560A2EAE1C4973A8A54">
    <w:name w:val="226F3E18AF7E4560A2EAE1C4973A8A54"/>
  </w:style>
  <w:style w:type="paragraph" w:customStyle="1" w:styleId="467794708B784BD997C10AE24BEB14B6">
    <w:name w:val="467794708B784BD997C10AE24BEB14B6"/>
  </w:style>
  <w:style w:type="paragraph" w:customStyle="1" w:styleId="06436AD17D2848828095FE9E370E90C2">
    <w:name w:val="06436AD17D2848828095FE9E370E90C2"/>
  </w:style>
  <w:style w:type="paragraph" w:customStyle="1" w:styleId="0DB4B80CA62A4A488A932129283B204D">
    <w:name w:val="0DB4B80CA62A4A488A932129283B204D"/>
  </w:style>
  <w:style w:type="paragraph" w:customStyle="1" w:styleId="C93A58385432448EB9BD8CC0A142D50E">
    <w:name w:val="C93A58385432448EB9BD8CC0A142D50E"/>
  </w:style>
  <w:style w:type="paragraph" w:customStyle="1" w:styleId="14FDDD3732DD431590FFD9441C12BFC0">
    <w:name w:val="14FDDD3732DD431590FFD9441C12BFC0"/>
  </w:style>
  <w:style w:type="paragraph" w:customStyle="1" w:styleId="B76796AC96CF48B28458DA752F11A6ED">
    <w:name w:val="B76796AC96CF48B28458DA752F11A6ED"/>
  </w:style>
  <w:style w:type="paragraph" w:customStyle="1" w:styleId="A87433BB595E481E950C21E75DC8927D">
    <w:name w:val="A87433BB595E481E950C21E75DC8927D"/>
  </w:style>
  <w:style w:type="paragraph" w:customStyle="1" w:styleId="7366780FC05D4F53BBDCFF519A8D5D0A">
    <w:name w:val="7366780FC05D4F53BBDCFF519A8D5D0A"/>
  </w:style>
  <w:style w:type="paragraph" w:customStyle="1" w:styleId="773477DCDFE946799396EDE106B1A6F1">
    <w:name w:val="773477DCDFE946799396EDE106B1A6F1"/>
  </w:style>
  <w:style w:type="paragraph" w:customStyle="1" w:styleId="B6568EE3790046CF84B9FF6180092A48">
    <w:name w:val="B6568EE3790046CF84B9FF6180092A48"/>
  </w:style>
  <w:style w:type="paragraph" w:customStyle="1" w:styleId="1EB269DFD44449A4954F79C0D30DFBAC">
    <w:name w:val="1EB269DFD44449A4954F79C0D30DFBAC"/>
  </w:style>
  <w:style w:type="paragraph" w:customStyle="1" w:styleId="E4D4F5176B2A4CBA8CB074E73333FE91">
    <w:name w:val="E4D4F5176B2A4CBA8CB074E73333FE91"/>
  </w:style>
  <w:style w:type="paragraph" w:customStyle="1" w:styleId="F28D28E4934143FA9BF4E5B51014F323">
    <w:name w:val="F28D28E4934143FA9BF4E5B51014F323"/>
  </w:style>
  <w:style w:type="paragraph" w:customStyle="1" w:styleId="CE1BB78B98CF4F1788B1D8BAA2F18A35">
    <w:name w:val="CE1BB78B98CF4F1788B1D8BAA2F18A35"/>
  </w:style>
  <w:style w:type="paragraph" w:customStyle="1" w:styleId="2012E9547CCB43CCB48A605BF2A7E114">
    <w:name w:val="2012E9547CCB43CCB48A605BF2A7E114"/>
  </w:style>
  <w:style w:type="paragraph" w:customStyle="1" w:styleId="A9B2463C7DB64EE7BE9518CBB13EFCA0">
    <w:name w:val="A9B2463C7DB64EE7BE9518CBB13EFCA0"/>
  </w:style>
  <w:style w:type="paragraph" w:customStyle="1" w:styleId="13A9EAF10B18497F8DB4B25AB256FA3F">
    <w:name w:val="13A9EAF10B18497F8DB4B25AB256FA3F"/>
  </w:style>
  <w:style w:type="paragraph" w:customStyle="1" w:styleId="644DFCE3636C4514B1AEDE4853E06A6B">
    <w:name w:val="644DFCE3636C4514B1AEDE4853E06A6B"/>
  </w:style>
  <w:style w:type="paragraph" w:customStyle="1" w:styleId="8A119FA629214A9CB51ADF8CB77A4E58">
    <w:name w:val="8A119FA629214A9CB51ADF8CB77A4E58"/>
  </w:style>
  <w:style w:type="paragraph" w:customStyle="1" w:styleId="7106B5FF280E47689DC4D08A7C6E97CE">
    <w:name w:val="7106B5FF280E47689DC4D08A7C6E97CE"/>
  </w:style>
  <w:style w:type="paragraph" w:customStyle="1" w:styleId="2253CF7428404D8CB25C4A9EB549EA85">
    <w:name w:val="2253CF7428404D8CB25C4A9EB549EA85"/>
  </w:style>
  <w:style w:type="paragraph" w:customStyle="1" w:styleId="86BF424C88DB4FB6AEE96D6F1B5FBC13">
    <w:name w:val="86BF424C88DB4FB6AEE96D6F1B5FBC13"/>
  </w:style>
  <w:style w:type="paragraph" w:customStyle="1" w:styleId="6281CFBCD23A4A64AB8AD20E32D9C285">
    <w:name w:val="6281CFBCD23A4A64AB8AD20E32D9C285"/>
  </w:style>
  <w:style w:type="paragraph" w:customStyle="1" w:styleId="B068E9E0390A47EFB66E43BAB2FDE0A7">
    <w:name w:val="B068E9E0390A47EFB66E43BAB2FDE0A7"/>
  </w:style>
  <w:style w:type="paragraph" w:customStyle="1" w:styleId="BA61E4CC4E78413AA0DBD327FE288A15">
    <w:name w:val="BA61E4CC4E78413AA0DBD327FE288A15"/>
  </w:style>
  <w:style w:type="paragraph" w:customStyle="1" w:styleId="8296EB2AF6364F85BF0235B9B3D4FAC3">
    <w:name w:val="8296EB2AF6364F85BF0235B9B3D4FAC3"/>
  </w:style>
  <w:style w:type="paragraph" w:customStyle="1" w:styleId="E7E324B0E7CB477DBEA1C56695FC074C">
    <w:name w:val="E7E324B0E7CB477DBEA1C56695FC074C"/>
  </w:style>
  <w:style w:type="paragraph" w:customStyle="1" w:styleId="C127DD03D74A456497FCA951C9248EE1">
    <w:name w:val="C127DD03D74A456497FCA951C9248EE1"/>
  </w:style>
  <w:style w:type="paragraph" w:customStyle="1" w:styleId="40661C5F3F194851B568AB00F8279B16">
    <w:name w:val="40661C5F3F194851B568AB00F8279B16"/>
  </w:style>
  <w:style w:type="paragraph" w:customStyle="1" w:styleId="A19D4647768B4588BD805F8A6C59B835">
    <w:name w:val="A19D4647768B4588BD805F8A6C59B835"/>
  </w:style>
  <w:style w:type="paragraph" w:customStyle="1" w:styleId="8F9C9207143245028A33DCDD593A8799">
    <w:name w:val="8F9C9207143245028A33DCDD593A8799"/>
  </w:style>
  <w:style w:type="paragraph" w:customStyle="1" w:styleId="8548B4565E544CFCA113763F825D669D">
    <w:name w:val="8548B4565E544CFCA113763F825D669D"/>
  </w:style>
  <w:style w:type="paragraph" w:customStyle="1" w:styleId="780864421F1A4031A3D73359A9FBC523">
    <w:name w:val="780864421F1A4031A3D73359A9FBC523"/>
  </w:style>
  <w:style w:type="paragraph" w:customStyle="1" w:styleId="832213EBBCAB4B7BBE8BF3A0276B6CD7">
    <w:name w:val="832213EBBCAB4B7BBE8BF3A0276B6CD7"/>
  </w:style>
  <w:style w:type="paragraph" w:customStyle="1" w:styleId="F0479ED021FB45AEB7489567CEC97EBF">
    <w:name w:val="F0479ED021FB45AEB7489567CEC97EBF"/>
  </w:style>
  <w:style w:type="paragraph" w:customStyle="1" w:styleId="0F5E02E2694D4C0C975E0C2B31A59159">
    <w:name w:val="0F5E02E2694D4C0C975E0C2B31A59159"/>
  </w:style>
  <w:style w:type="paragraph" w:customStyle="1" w:styleId="091140D0A1734A62A9BC9BAD8F481EA2">
    <w:name w:val="091140D0A1734A62A9BC9BAD8F481EA2"/>
  </w:style>
  <w:style w:type="paragraph" w:customStyle="1" w:styleId="16216B9E64F34E86A1399A8E43D939FB">
    <w:name w:val="16216B9E64F34E86A1399A8E43D939FB"/>
  </w:style>
  <w:style w:type="paragraph" w:customStyle="1" w:styleId="0E78BA54F2F240CB877F882D0FB94524">
    <w:name w:val="0E78BA54F2F240CB877F882D0FB94524"/>
  </w:style>
  <w:style w:type="paragraph" w:customStyle="1" w:styleId="C0179CA1C4474E92A22B99A8EC59DA42">
    <w:name w:val="C0179CA1C4474E92A22B99A8EC59DA42"/>
  </w:style>
  <w:style w:type="paragraph" w:customStyle="1" w:styleId="9F0D110D74254CD9905CE73F2173B489">
    <w:name w:val="9F0D110D74254CD9905CE73F2173B489"/>
  </w:style>
  <w:style w:type="paragraph" w:customStyle="1" w:styleId="312ED9D53402442D98337E74E0D3745B">
    <w:name w:val="312ED9D53402442D98337E74E0D3745B"/>
  </w:style>
  <w:style w:type="paragraph" w:customStyle="1" w:styleId="002B1DEDAA9043AC85EDF652991188E1">
    <w:name w:val="002B1DEDAA9043AC85EDF652991188E1"/>
  </w:style>
  <w:style w:type="paragraph" w:customStyle="1" w:styleId="C6434B3585874967A307F0D36D333C06">
    <w:name w:val="C6434B3585874967A307F0D36D333C06"/>
  </w:style>
  <w:style w:type="paragraph" w:customStyle="1" w:styleId="963A612857DF4F048898D1DA5EFDBBF6">
    <w:name w:val="963A612857DF4F048898D1DA5EFDBBF6"/>
  </w:style>
  <w:style w:type="paragraph" w:customStyle="1" w:styleId="939BAFE93F9D4CCEA672891B348AE48C">
    <w:name w:val="939BAFE93F9D4CCEA672891B348AE48C"/>
  </w:style>
  <w:style w:type="paragraph" w:customStyle="1" w:styleId="D6F87B2AAB15461FA7EA8CCAC15CF13C">
    <w:name w:val="D6F87B2AAB15461FA7EA8CCAC15CF13C"/>
  </w:style>
  <w:style w:type="paragraph" w:customStyle="1" w:styleId="3FB2F67ADB3A477196E8ACD7240111EC">
    <w:name w:val="3FB2F67ADB3A477196E8ACD7240111EC"/>
  </w:style>
  <w:style w:type="paragraph" w:customStyle="1" w:styleId="78EC8288352E49458789247FCE358B2C">
    <w:name w:val="78EC8288352E49458789247FCE358B2C"/>
  </w:style>
  <w:style w:type="paragraph" w:customStyle="1" w:styleId="50A736411E384B27BC605EB2DA06E99B">
    <w:name w:val="50A736411E384B27BC605EB2DA06E99B"/>
  </w:style>
  <w:style w:type="paragraph" w:customStyle="1" w:styleId="89E20EF261164ED3A68FEA26486786B8">
    <w:name w:val="89E20EF261164ED3A68FEA26486786B8"/>
  </w:style>
  <w:style w:type="paragraph" w:customStyle="1" w:styleId="7412E185308F4DBA876C542A8F3B22EA">
    <w:name w:val="7412E185308F4DBA876C542A8F3B22EA"/>
  </w:style>
  <w:style w:type="paragraph" w:customStyle="1" w:styleId="FAD852DADE6E4AC4940191EBE5FFBA80">
    <w:name w:val="FAD852DADE6E4AC4940191EBE5FFBA80"/>
  </w:style>
  <w:style w:type="paragraph" w:customStyle="1" w:styleId="89B503AE88BF4340BDB1347D1BE6E09F">
    <w:name w:val="89B503AE88BF4340BDB1347D1BE6E09F"/>
  </w:style>
  <w:style w:type="paragraph" w:customStyle="1" w:styleId="437437801E7746218BF269353B7DCE54">
    <w:name w:val="437437801E7746218BF269353B7DCE54"/>
  </w:style>
  <w:style w:type="paragraph" w:customStyle="1" w:styleId="2E710680660C4D9ABCD645EA40B280FB">
    <w:name w:val="2E710680660C4D9ABCD645EA40B280FB"/>
  </w:style>
  <w:style w:type="paragraph" w:customStyle="1" w:styleId="BE28817926D84AA1969BEF8AE3C43AC3">
    <w:name w:val="BE28817926D84AA1969BEF8AE3C43AC3"/>
  </w:style>
  <w:style w:type="paragraph" w:customStyle="1" w:styleId="B5DF3DFF3CA1439897622FCC72F7958C">
    <w:name w:val="B5DF3DFF3CA1439897622FCC72F7958C"/>
  </w:style>
  <w:style w:type="paragraph" w:customStyle="1" w:styleId="93A440B5E01D4756A583BBD568CE7E28">
    <w:name w:val="93A440B5E01D4756A583BBD568CE7E28"/>
  </w:style>
  <w:style w:type="paragraph" w:customStyle="1" w:styleId="85CC09CB82F94A478EA0F1BBF5675DF6">
    <w:name w:val="85CC09CB82F94A478EA0F1BBF5675DF6"/>
  </w:style>
  <w:style w:type="paragraph" w:customStyle="1" w:styleId="63DC0CB32BD24D75B873E893B7901453">
    <w:name w:val="63DC0CB32BD24D75B873E893B7901453"/>
  </w:style>
  <w:style w:type="paragraph" w:customStyle="1" w:styleId="41AE639B2E9B4556ADB09FF298CD5706">
    <w:name w:val="41AE639B2E9B4556ADB09FF298CD5706"/>
  </w:style>
  <w:style w:type="paragraph" w:customStyle="1" w:styleId="7BCF77C1B109431B93564EB067E33A57">
    <w:name w:val="7BCF77C1B109431B93564EB067E33A57"/>
  </w:style>
  <w:style w:type="paragraph" w:customStyle="1" w:styleId="1D9AE161498B41A88415F9320A7E5057">
    <w:name w:val="1D9AE161498B41A88415F9320A7E5057"/>
  </w:style>
  <w:style w:type="paragraph" w:customStyle="1" w:styleId="D4219D769E4D417D8C6165C884B08E0F">
    <w:name w:val="D4219D769E4D417D8C6165C884B08E0F"/>
  </w:style>
  <w:style w:type="paragraph" w:customStyle="1" w:styleId="977C02B9A8F3439E8FED55F168F93585">
    <w:name w:val="977C02B9A8F3439E8FED55F168F93585"/>
  </w:style>
  <w:style w:type="paragraph" w:customStyle="1" w:styleId="619314895B9A48AF9A9086B05ACC228F">
    <w:name w:val="619314895B9A48AF9A9086B05ACC228F"/>
  </w:style>
  <w:style w:type="paragraph" w:customStyle="1" w:styleId="1AFD7A8C50014A589BE2C12257FC4614">
    <w:name w:val="1AFD7A8C50014A589BE2C12257FC4614"/>
  </w:style>
  <w:style w:type="paragraph" w:customStyle="1" w:styleId="9EEE5EC3E5C647E7BC3715B7DD6BD6E7">
    <w:name w:val="9EEE5EC3E5C647E7BC3715B7DD6BD6E7"/>
  </w:style>
  <w:style w:type="paragraph" w:customStyle="1" w:styleId="A39089B4FBB8421D9AB31A891C046429">
    <w:name w:val="A39089B4FBB8421D9AB31A891C046429"/>
  </w:style>
  <w:style w:type="paragraph" w:customStyle="1" w:styleId="E8AE9311BDAC4F1A8472558BE5C252BB">
    <w:name w:val="E8AE9311BDAC4F1A8472558BE5C252BB"/>
  </w:style>
  <w:style w:type="paragraph" w:customStyle="1" w:styleId="A5880AA923534E759D089B8FA2B05A91">
    <w:name w:val="A5880AA923534E759D089B8FA2B05A91"/>
  </w:style>
  <w:style w:type="paragraph" w:customStyle="1" w:styleId="00E1DDE94F95458C9D4E426E36E96E66">
    <w:name w:val="00E1DDE94F95458C9D4E426E36E96E66"/>
  </w:style>
  <w:style w:type="paragraph" w:customStyle="1" w:styleId="76059081EC9F48129122836768300834">
    <w:name w:val="76059081EC9F48129122836768300834"/>
  </w:style>
  <w:style w:type="paragraph" w:customStyle="1" w:styleId="20AFCA76E2FB48A39E1381A2C5A56584">
    <w:name w:val="20AFCA76E2FB48A39E1381A2C5A56584"/>
  </w:style>
  <w:style w:type="paragraph" w:customStyle="1" w:styleId="176CDE6419E742B39CC2A47811D97A46">
    <w:name w:val="176CDE6419E742B39CC2A47811D97A46"/>
  </w:style>
  <w:style w:type="paragraph" w:customStyle="1" w:styleId="BF89F4AEC83E42FFAC4DF0EC32021AD4">
    <w:name w:val="BF89F4AEC83E42FFAC4DF0EC32021AD4"/>
  </w:style>
  <w:style w:type="paragraph" w:customStyle="1" w:styleId="92E3BCE2829D41768900FA1F68FD9DC8">
    <w:name w:val="92E3BCE2829D41768900FA1F68FD9DC8"/>
  </w:style>
  <w:style w:type="paragraph" w:customStyle="1" w:styleId="C00A03E939E348E8BF787A9B63695F6F">
    <w:name w:val="C00A03E939E348E8BF787A9B63695F6F"/>
  </w:style>
  <w:style w:type="paragraph" w:customStyle="1" w:styleId="52E297C665FF45D490F7AF9E7FE636D4">
    <w:name w:val="52E297C665FF45D490F7AF9E7FE636D4"/>
  </w:style>
  <w:style w:type="paragraph" w:customStyle="1" w:styleId="A9E068E0583541E7930ED6680C3AA85F">
    <w:name w:val="A9E068E0583541E7930ED6680C3AA85F"/>
  </w:style>
  <w:style w:type="paragraph" w:customStyle="1" w:styleId="C0508139392D49C19621C29D28C3ECFC">
    <w:name w:val="C0508139392D49C19621C29D28C3ECFC"/>
  </w:style>
  <w:style w:type="paragraph" w:customStyle="1" w:styleId="100AC1D861B94DFEB0C735ABFCF720E3">
    <w:name w:val="100AC1D861B94DFEB0C735ABFCF720E3"/>
  </w:style>
  <w:style w:type="paragraph" w:customStyle="1" w:styleId="04FAE93B3F014DC685285355E4268997">
    <w:name w:val="04FAE93B3F014DC685285355E4268997"/>
  </w:style>
  <w:style w:type="paragraph" w:customStyle="1" w:styleId="1F6DF76BAC6B45D1A9B7BDC1DD61710E">
    <w:name w:val="1F6DF76BAC6B45D1A9B7BDC1DD61710E"/>
  </w:style>
  <w:style w:type="paragraph" w:customStyle="1" w:styleId="DA0DDBA460FC4CAB867AD6B96AA0ACA7">
    <w:name w:val="DA0DDBA460FC4CAB867AD6B96AA0ACA7"/>
  </w:style>
  <w:style w:type="paragraph" w:customStyle="1" w:styleId="825AF8AD03C145678185325F319E5C7C">
    <w:name w:val="825AF8AD03C145678185325F319E5C7C"/>
  </w:style>
  <w:style w:type="paragraph" w:customStyle="1" w:styleId="120136A9FFD64994B6CA53D44FAD2D26">
    <w:name w:val="120136A9FFD64994B6CA53D44FAD2D26"/>
  </w:style>
  <w:style w:type="paragraph" w:customStyle="1" w:styleId="1244EEBFE9A748B39CFBB1C465C244DE">
    <w:name w:val="1244EEBFE9A748B39CFBB1C465C244DE"/>
  </w:style>
  <w:style w:type="paragraph" w:customStyle="1" w:styleId="2258EBCB2C1E46FCB4B9DA4002EE2755">
    <w:name w:val="2258EBCB2C1E46FCB4B9DA4002EE2755"/>
  </w:style>
  <w:style w:type="paragraph" w:customStyle="1" w:styleId="88E5D35185A1479BB802A88F0CA9B616">
    <w:name w:val="88E5D35185A1479BB802A88F0CA9B616"/>
  </w:style>
  <w:style w:type="paragraph" w:customStyle="1" w:styleId="3E12F30E200C4D01A8D216CE98453296">
    <w:name w:val="3E12F30E200C4D01A8D216CE98453296"/>
  </w:style>
  <w:style w:type="paragraph" w:customStyle="1" w:styleId="E71968B2E4694C7CAE1BEB2C21703D00">
    <w:name w:val="E71968B2E4694C7CAE1BEB2C21703D00"/>
  </w:style>
  <w:style w:type="paragraph" w:customStyle="1" w:styleId="F4EE64A00AAC4CA1BA40D76121543B96">
    <w:name w:val="F4EE64A00AAC4CA1BA40D76121543B96"/>
  </w:style>
  <w:style w:type="paragraph" w:customStyle="1" w:styleId="48965ED3D36545588335AAC41A1960BF">
    <w:name w:val="48965ED3D36545588335AAC41A1960BF"/>
  </w:style>
  <w:style w:type="paragraph" w:customStyle="1" w:styleId="DD739ECE41184F85B7692C618C6598B3">
    <w:name w:val="DD739ECE41184F85B7692C618C6598B3"/>
  </w:style>
  <w:style w:type="paragraph" w:customStyle="1" w:styleId="DFD385FB108049D8B47FED98A749BF36">
    <w:name w:val="DFD385FB108049D8B47FED98A749BF36"/>
  </w:style>
  <w:style w:type="paragraph" w:customStyle="1" w:styleId="914296D94FF245F28AC837E5240D621E">
    <w:name w:val="914296D94FF245F28AC837E5240D621E"/>
  </w:style>
  <w:style w:type="paragraph" w:customStyle="1" w:styleId="3CC36C61980544AEBB13A4D5D6CD2AE8">
    <w:name w:val="3CC36C61980544AEBB13A4D5D6CD2AE8"/>
  </w:style>
  <w:style w:type="paragraph" w:customStyle="1" w:styleId="D1919AA1595C4AC5ADC44B8EF3600C72">
    <w:name w:val="D1919AA1595C4AC5ADC44B8EF3600C72"/>
  </w:style>
  <w:style w:type="paragraph" w:customStyle="1" w:styleId="8C18B7629BD745A390B7F0DB0960A2DC">
    <w:name w:val="8C18B7629BD745A390B7F0DB0960A2DC"/>
  </w:style>
  <w:style w:type="paragraph" w:customStyle="1" w:styleId="024DEB2919584E22A3F315AF4A2BE9B2">
    <w:name w:val="024DEB2919584E22A3F315AF4A2BE9B2"/>
  </w:style>
  <w:style w:type="paragraph" w:customStyle="1" w:styleId="A7003910143842EFA9313EB864DFA34A">
    <w:name w:val="A7003910143842EFA9313EB864DFA34A"/>
  </w:style>
  <w:style w:type="paragraph" w:customStyle="1" w:styleId="3C054DDB896D4E47A2F0ECC244E0CCF3">
    <w:name w:val="3C054DDB896D4E47A2F0ECC244E0CCF3"/>
  </w:style>
  <w:style w:type="paragraph" w:customStyle="1" w:styleId="FDD1972C4D904CDFBA993641F56730B8">
    <w:name w:val="FDD1972C4D904CDFBA993641F56730B8"/>
  </w:style>
  <w:style w:type="paragraph" w:customStyle="1" w:styleId="C780D3084A5A448DB3EE4BF824D7C3FB">
    <w:name w:val="C780D3084A5A448DB3EE4BF824D7C3FB"/>
  </w:style>
  <w:style w:type="paragraph" w:customStyle="1" w:styleId="837D4FE530C44715BEE391D8FDFBEAB0">
    <w:name w:val="837D4FE530C44715BEE391D8FDFBEAB0"/>
  </w:style>
  <w:style w:type="paragraph" w:customStyle="1" w:styleId="06E56E92B2644DD1A43D918175B6B7F2">
    <w:name w:val="06E56E92B2644DD1A43D918175B6B7F2"/>
  </w:style>
  <w:style w:type="paragraph" w:customStyle="1" w:styleId="EF5782D2AB1D43199E3ECC5547158269">
    <w:name w:val="EF5782D2AB1D43199E3ECC5547158269"/>
  </w:style>
  <w:style w:type="paragraph" w:customStyle="1" w:styleId="C12A4F48DFF14E408B578F510AE42364">
    <w:name w:val="C12A4F48DFF14E408B578F510AE42364"/>
  </w:style>
  <w:style w:type="paragraph" w:customStyle="1" w:styleId="6A9D41FB4DE34723BA217F2CD010A9C8">
    <w:name w:val="6A9D41FB4DE34723BA217F2CD010A9C8"/>
  </w:style>
  <w:style w:type="paragraph" w:customStyle="1" w:styleId="009BECB1758F42B59067C4C23B9EE182">
    <w:name w:val="009BECB1758F42B59067C4C23B9EE182"/>
  </w:style>
  <w:style w:type="paragraph" w:customStyle="1" w:styleId="9CA222E6A0194F20BFA2679CD72ED6FB">
    <w:name w:val="9CA222E6A0194F20BFA2679CD72ED6FB"/>
  </w:style>
  <w:style w:type="paragraph" w:customStyle="1" w:styleId="ABCAA5EB12334FF58FB320FCEDF79AA7">
    <w:name w:val="ABCAA5EB12334FF58FB320FCEDF79AA7"/>
  </w:style>
  <w:style w:type="paragraph" w:customStyle="1" w:styleId="16B5B1A547F4460488769BD73CC72CD6">
    <w:name w:val="16B5B1A547F4460488769BD73CC72CD6"/>
  </w:style>
  <w:style w:type="paragraph" w:customStyle="1" w:styleId="0D29070BF71E43F782CC8F22AFC90CE7">
    <w:name w:val="0D29070BF71E43F782CC8F22AFC90CE7"/>
  </w:style>
  <w:style w:type="paragraph" w:customStyle="1" w:styleId="CC07DCA13F1D40399C3623DAFF3992A6">
    <w:name w:val="CC07DCA13F1D40399C3623DAFF3992A6"/>
  </w:style>
  <w:style w:type="paragraph" w:customStyle="1" w:styleId="C33F194896934B058C45AEE226E0DD9E">
    <w:name w:val="C33F194896934B058C45AEE226E0DD9E"/>
  </w:style>
  <w:style w:type="paragraph" w:customStyle="1" w:styleId="494BFDE8471B4163AA05A89C9BE05E80">
    <w:name w:val="494BFDE8471B4163AA05A89C9BE05E80"/>
  </w:style>
  <w:style w:type="paragraph" w:customStyle="1" w:styleId="59DF3324A8D445BA95FF67BB5F1F0F14">
    <w:name w:val="59DF3324A8D445BA95FF67BB5F1F0F14"/>
  </w:style>
  <w:style w:type="paragraph" w:customStyle="1" w:styleId="0815F81F410345AAAD83654143DD6395">
    <w:name w:val="0815F81F410345AAAD83654143DD6395"/>
  </w:style>
  <w:style w:type="paragraph" w:customStyle="1" w:styleId="09867E986F6D4E66A3E85E312736A140">
    <w:name w:val="09867E986F6D4E66A3E85E312736A140"/>
  </w:style>
  <w:style w:type="paragraph" w:customStyle="1" w:styleId="C6314A76696B4747A8688D6785D033AD">
    <w:name w:val="C6314A76696B4747A8688D6785D033AD"/>
  </w:style>
  <w:style w:type="paragraph" w:customStyle="1" w:styleId="7E587A9060254E50AEA7E9C1B1405699">
    <w:name w:val="7E587A9060254E50AEA7E9C1B1405699"/>
  </w:style>
  <w:style w:type="paragraph" w:customStyle="1" w:styleId="EB9FA19B1A2542E9B8152324CD9E627D">
    <w:name w:val="EB9FA19B1A2542E9B8152324CD9E627D"/>
  </w:style>
  <w:style w:type="paragraph" w:customStyle="1" w:styleId="B9542AAB15324D17BDECF5C5EE5C2717">
    <w:name w:val="B9542AAB15324D17BDECF5C5EE5C2717"/>
  </w:style>
  <w:style w:type="paragraph" w:customStyle="1" w:styleId="7FE6909DA0604BF7B1806950B45FEA13">
    <w:name w:val="7FE6909DA0604BF7B1806950B45FEA13"/>
  </w:style>
  <w:style w:type="paragraph" w:customStyle="1" w:styleId="CC4178F8277D4DFA90D9CA7862EE351E">
    <w:name w:val="CC4178F8277D4DFA90D9CA7862EE351E"/>
  </w:style>
  <w:style w:type="paragraph" w:customStyle="1" w:styleId="3637985C434F4D679004B8DFE76FE5B8">
    <w:name w:val="3637985C434F4D679004B8DFE76FE5B8"/>
  </w:style>
  <w:style w:type="paragraph" w:customStyle="1" w:styleId="F72D6BBDCF834795906613BEFCC12041">
    <w:name w:val="F72D6BBDCF834795906613BEFCC12041"/>
  </w:style>
  <w:style w:type="paragraph" w:customStyle="1" w:styleId="55ACA3C2D8F74DB9A70C502C7892DDC9">
    <w:name w:val="55ACA3C2D8F74DB9A70C502C7892DDC9"/>
  </w:style>
  <w:style w:type="paragraph" w:customStyle="1" w:styleId="37F44CE7F6214BF78D31D153C9425F12">
    <w:name w:val="37F44CE7F6214BF78D31D153C9425F12"/>
  </w:style>
  <w:style w:type="paragraph" w:customStyle="1" w:styleId="EE4CD052118445629066AA53B99AC6DD">
    <w:name w:val="EE4CD052118445629066AA53B99AC6DD"/>
  </w:style>
  <w:style w:type="paragraph" w:customStyle="1" w:styleId="13BB9A5EF4194A27A05A28FEE5F3BB14">
    <w:name w:val="13BB9A5EF4194A27A05A28FEE5F3BB14"/>
  </w:style>
  <w:style w:type="paragraph" w:customStyle="1" w:styleId="02B8FF088DC64503B9767FE5B6A30690">
    <w:name w:val="02B8FF088DC64503B9767FE5B6A30690"/>
  </w:style>
  <w:style w:type="paragraph" w:customStyle="1" w:styleId="4115AF3050044FEB9CE95BE84D38E1F4">
    <w:name w:val="4115AF3050044FEB9CE95BE84D38E1F4"/>
  </w:style>
  <w:style w:type="paragraph" w:customStyle="1" w:styleId="21C049DB758F473C9B8EFCDA2B838C08">
    <w:name w:val="21C049DB758F473C9B8EFCDA2B838C08"/>
  </w:style>
  <w:style w:type="paragraph" w:customStyle="1" w:styleId="D870DECAA2F44E35A3401FEFCAD871D6">
    <w:name w:val="D870DECAA2F44E35A3401FEFCAD871D6"/>
  </w:style>
  <w:style w:type="paragraph" w:customStyle="1" w:styleId="847DA7DDF45D424981582D143F3F0EDB">
    <w:name w:val="847DA7DDF45D424981582D143F3F0EDB"/>
  </w:style>
  <w:style w:type="paragraph" w:customStyle="1" w:styleId="28C05D3077F54C77A1CDDA23887FF0BC">
    <w:name w:val="28C05D3077F54C77A1CDDA23887FF0BC"/>
  </w:style>
  <w:style w:type="paragraph" w:customStyle="1" w:styleId="A1D9363E25734838B74D58770568EF40">
    <w:name w:val="A1D9363E25734838B74D58770568EF40"/>
  </w:style>
  <w:style w:type="paragraph" w:customStyle="1" w:styleId="53510D059B4C4E639607B147B7B151F5">
    <w:name w:val="53510D059B4C4E639607B147B7B151F5"/>
  </w:style>
  <w:style w:type="paragraph" w:customStyle="1" w:styleId="F52B9511915D464386EF985CA128256B">
    <w:name w:val="F52B9511915D464386EF985CA128256B"/>
  </w:style>
  <w:style w:type="paragraph" w:customStyle="1" w:styleId="7F62606317314488AAFE7D4D5F1D703D">
    <w:name w:val="7F62606317314488AAFE7D4D5F1D703D"/>
  </w:style>
  <w:style w:type="paragraph" w:customStyle="1" w:styleId="3990CA9111D141E78A35ABD4C8901C29">
    <w:name w:val="3990CA9111D141E78A35ABD4C8901C29"/>
  </w:style>
  <w:style w:type="paragraph" w:customStyle="1" w:styleId="346AD51CEA0044DC9698754A61BA8EF6">
    <w:name w:val="346AD51CEA0044DC9698754A61BA8EF6"/>
  </w:style>
  <w:style w:type="paragraph" w:customStyle="1" w:styleId="ADAAF4F87B9E40A5A7A40ECAF222545B">
    <w:name w:val="ADAAF4F87B9E40A5A7A40ECAF222545B"/>
  </w:style>
  <w:style w:type="paragraph" w:customStyle="1" w:styleId="04D8C5D02871455ABD6FEABF3F6F5360">
    <w:name w:val="04D8C5D02871455ABD6FEABF3F6F5360"/>
  </w:style>
  <w:style w:type="paragraph" w:customStyle="1" w:styleId="058AB02798564C6C8598F788C88E5F18">
    <w:name w:val="058AB02798564C6C8598F788C88E5F18"/>
  </w:style>
  <w:style w:type="paragraph" w:customStyle="1" w:styleId="1700D6FC897F4944B9979E8A772AB29B">
    <w:name w:val="1700D6FC897F4944B9979E8A772AB29B"/>
  </w:style>
  <w:style w:type="paragraph" w:customStyle="1" w:styleId="B950FD1DF4204D7CB699F192713398F1">
    <w:name w:val="B950FD1DF4204D7CB699F192713398F1"/>
  </w:style>
  <w:style w:type="paragraph" w:customStyle="1" w:styleId="A9D2925ACE47432B8B642F1D01A949B6">
    <w:name w:val="A9D2925ACE47432B8B642F1D01A949B6"/>
  </w:style>
  <w:style w:type="paragraph" w:customStyle="1" w:styleId="3EB30DA5F0314F84AD4D8CFBCBA2D0E8">
    <w:name w:val="3EB30DA5F0314F84AD4D8CFBCBA2D0E8"/>
  </w:style>
  <w:style w:type="paragraph" w:customStyle="1" w:styleId="3A7A1037C2D54E9090703CA764F0F0D3">
    <w:name w:val="3A7A1037C2D54E9090703CA764F0F0D3"/>
  </w:style>
  <w:style w:type="paragraph" w:customStyle="1" w:styleId="9FAC78A60340495C98ABF950235E5A80">
    <w:name w:val="9FAC78A60340495C98ABF950235E5A80"/>
  </w:style>
  <w:style w:type="paragraph" w:customStyle="1" w:styleId="876F23AD7F024659B0CAD60505734C41">
    <w:name w:val="876F23AD7F024659B0CAD60505734C41"/>
  </w:style>
  <w:style w:type="paragraph" w:customStyle="1" w:styleId="E649484AC2D44E628BB0EAEF4DBAE9D8">
    <w:name w:val="E649484AC2D44E628BB0EAEF4DBAE9D8"/>
  </w:style>
  <w:style w:type="paragraph" w:customStyle="1" w:styleId="30E5A712C5044DEA8D692B126F7969D8">
    <w:name w:val="30E5A712C5044DEA8D692B126F7969D8"/>
  </w:style>
  <w:style w:type="paragraph" w:customStyle="1" w:styleId="E0DD546E8C464FB5BFCAC25208B294FF">
    <w:name w:val="E0DD546E8C464FB5BFCAC25208B294FF"/>
  </w:style>
  <w:style w:type="paragraph" w:customStyle="1" w:styleId="0BA5AB4F53F64418A194BC86486DD770">
    <w:name w:val="0BA5AB4F53F64418A194BC86486DD770"/>
  </w:style>
  <w:style w:type="paragraph" w:customStyle="1" w:styleId="AB6AF624FFA4497E947806046A633142">
    <w:name w:val="AB6AF624FFA4497E947806046A633142"/>
  </w:style>
  <w:style w:type="paragraph" w:customStyle="1" w:styleId="20209C6AC3874375B555AA70BD062E36">
    <w:name w:val="20209C6AC3874375B555AA70BD062E36"/>
  </w:style>
  <w:style w:type="paragraph" w:customStyle="1" w:styleId="393DA1E3609B41A89D616DE60531394D">
    <w:name w:val="393DA1E3609B41A89D616DE60531394D"/>
  </w:style>
  <w:style w:type="paragraph" w:customStyle="1" w:styleId="11D0F03B1D6540258BA228399203513D">
    <w:name w:val="11D0F03B1D6540258BA228399203513D"/>
  </w:style>
  <w:style w:type="paragraph" w:customStyle="1" w:styleId="D801E018088649ABA922D2C6ECECB8ED">
    <w:name w:val="D801E018088649ABA922D2C6ECECB8ED"/>
  </w:style>
  <w:style w:type="paragraph" w:customStyle="1" w:styleId="C19BBD7AC7314176810DD1CCED76A572">
    <w:name w:val="C19BBD7AC7314176810DD1CCED76A572"/>
  </w:style>
  <w:style w:type="paragraph" w:customStyle="1" w:styleId="588F41BEFAD047C2BB490BB0F68763E6">
    <w:name w:val="588F41BEFAD047C2BB490BB0F68763E6"/>
  </w:style>
  <w:style w:type="paragraph" w:customStyle="1" w:styleId="08302F40465B440E951364974BE1FAB0">
    <w:name w:val="08302F40465B440E951364974BE1FAB0"/>
  </w:style>
  <w:style w:type="paragraph" w:customStyle="1" w:styleId="73C5D80545A44D91977653F063ED4058">
    <w:name w:val="73C5D80545A44D91977653F063ED4058"/>
  </w:style>
  <w:style w:type="paragraph" w:customStyle="1" w:styleId="528DC9CB584842CBA132C8DFD7A23BB1">
    <w:name w:val="528DC9CB584842CBA132C8DFD7A23BB1"/>
  </w:style>
  <w:style w:type="paragraph" w:customStyle="1" w:styleId="FAA3E38114DF40F6AE909E962C530ED3">
    <w:name w:val="FAA3E38114DF40F6AE909E962C530ED3"/>
  </w:style>
  <w:style w:type="paragraph" w:customStyle="1" w:styleId="416DF927FEBE468897F5E94BA0AC4F93">
    <w:name w:val="416DF927FEBE468897F5E94BA0AC4F93"/>
  </w:style>
  <w:style w:type="paragraph" w:customStyle="1" w:styleId="50E0CF8BBD0E4263A20F0EA3E19A0FC2">
    <w:name w:val="50E0CF8BBD0E4263A20F0EA3E19A0FC2"/>
  </w:style>
  <w:style w:type="paragraph" w:customStyle="1" w:styleId="2999D3C6CF554ECEADBD313CD30A549B">
    <w:name w:val="2999D3C6CF554ECEADBD313CD30A549B"/>
  </w:style>
  <w:style w:type="paragraph" w:customStyle="1" w:styleId="1F48A9E3C5F846158D2DA5BD7579638C">
    <w:name w:val="1F48A9E3C5F846158D2DA5BD7579638C"/>
  </w:style>
  <w:style w:type="paragraph" w:customStyle="1" w:styleId="351C50D26D21477DBC2937F5CA171A91">
    <w:name w:val="351C50D26D21477DBC2937F5CA171A91"/>
  </w:style>
  <w:style w:type="paragraph" w:customStyle="1" w:styleId="93BD04CC981342209A319AE31B7AEBD9">
    <w:name w:val="93BD04CC981342209A319AE31B7AEBD9"/>
  </w:style>
  <w:style w:type="paragraph" w:customStyle="1" w:styleId="4F84EA33711447A0AAF568FA9EA71E71">
    <w:name w:val="4F84EA33711447A0AAF568FA9EA71E71"/>
  </w:style>
  <w:style w:type="paragraph" w:customStyle="1" w:styleId="FBA1F89A75CE4E2A908FF009BADE1041">
    <w:name w:val="FBA1F89A75CE4E2A908FF009BADE1041"/>
  </w:style>
  <w:style w:type="paragraph" w:customStyle="1" w:styleId="31951AED4B1A4DA2983A8415503981E6">
    <w:name w:val="31951AED4B1A4DA2983A8415503981E6"/>
  </w:style>
  <w:style w:type="paragraph" w:customStyle="1" w:styleId="EAEB236BDB6B4D31B19E8D2701D50F90">
    <w:name w:val="EAEB236BDB6B4D31B19E8D2701D50F90"/>
  </w:style>
  <w:style w:type="paragraph" w:customStyle="1" w:styleId="994D134E9F8C46E6B688F81FDDDEAB56">
    <w:name w:val="994D134E9F8C46E6B688F81FDDDEAB56"/>
  </w:style>
  <w:style w:type="paragraph" w:customStyle="1" w:styleId="F8BCA4E9608C4CBD8AFA25F60C2A651C">
    <w:name w:val="F8BCA4E9608C4CBD8AFA25F60C2A651C"/>
  </w:style>
  <w:style w:type="paragraph" w:customStyle="1" w:styleId="557B1633AC2F449288D3B78FBD2B8C01">
    <w:name w:val="557B1633AC2F449288D3B78FBD2B8C01"/>
  </w:style>
  <w:style w:type="paragraph" w:customStyle="1" w:styleId="D09D47EA74984590ABB2F6BAD090634A">
    <w:name w:val="D09D47EA74984590ABB2F6BAD090634A"/>
  </w:style>
  <w:style w:type="paragraph" w:customStyle="1" w:styleId="0BCEC022D4584FE2B694DFBD2C53BA96">
    <w:name w:val="0BCEC022D4584FE2B694DFBD2C53BA96"/>
  </w:style>
  <w:style w:type="paragraph" w:customStyle="1" w:styleId="03D5C1DBA9C14B8280F1E77D186C0877">
    <w:name w:val="03D5C1DBA9C14B8280F1E77D186C0877"/>
  </w:style>
  <w:style w:type="paragraph" w:customStyle="1" w:styleId="68D09C09E0AC4EECA0362ED425D7CCAA">
    <w:name w:val="68D09C09E0AC4EECA0362ED425D7CCAA"/>
  </w:style>
  <w:style w:type="paragraph" w:customStyle="1" w:styleId="3F71C53AFC9A49D287B74AF68819F327">
    <w:name w:val="3F71C53AFC9A49D287B74AF68819F327"/>
  </w:style>
  <w:style w:type="paragraph" w:customStyle="1" w:styleId="129372754FB94FA988AC0CE4DDF5CE35">
    <w:name w:val="129372754FB94FA988AC0CE4DDF5CE35"/>
  </w:style>
  <w:style w:type="paragraph" w:customStyle="1" w:styleId="45D38D2164094FA5841C0657F0F2770A">
    <w:name w:val="45D38D2164094FA5841C0657F0F2770A"/>
  </w:style>
  <w:style w:type="paragraph" w:customStyle="1" w:styleId="9E839618A74640ABA3575BF3C46812C9">
    <w:name w:val="9E839618A74640ABA3575BF3C46812C9"/>
  </w:style>
  <w:style w:type="paragraph" w:customStyle="1" w:styleId="5F7F0ED03E9F45CDA8D0B2B530D06E99">
    <w:name w:val="5F7F0ED03E9F45CDA8D0B2B530D06E99"/>
  </w:style>
  <w:style w:type="paragraph" w:customStyle="1" w:styleId="D8F266C5ACD2490396A1BCE4086599EF">
    <w:name w:val="D8F266C5ACD2490396A1BCE4086599EF"/>
  </w:style>
  <w:style w:type="paragraph" w:customStyle="1" w:styleId="5478D235E82F4E95B8D6F7C376835B81">
    <w:name w:val="5478D235E82F4E95B8D6F7C376835B81"/>
  </w:style>
  <w:style w:type="paragraph" w:customStyle="1" w:styleId="5334DBB184794649B44B280A29B57FD4">
    <w:name w:val="5334DBB184794649B44B280A29B57FD4"/>
  </w:style>
  <w:style w:type="paragraph" w:customStyle="1" w:styleId="41655D4988E04ED7A29E72858F484A99">
    <w:name w:val="41655D4988E04ED7A29E72858F484A99"/>
  </w:style>
  <w:style w:type="paragraph" w:customStyle="1" w:styleId="1BDC0FC844FE4F1398396AF74EA56D00">
    <w:name w:val="1BDC0FC844FE4F1398396AF74EA56D00"/>
  </w:style>
  <w:style w:type="paragraph" w:customStyle="1" w:styleId="C8FDFF9BC21D4969AAE130968C82B823">
    <w:name w:val="C8FDFF9BC21D4969AAE130968C82B823"/>
  </w:style>
  <w:style w:type="paragraph" w:customStyle="1" w:styleId="E4AEF7739A4944A5946C45669B727D8A">
    <w:name w:val="E4AEF7739A4944A5946C45669B727D8A"/>
  </w:style>
  <w:style w:type="paragraph" w:customStyle="1" w:styleId="C36EF1B79771469389F5AFC439F53B26">
    <w:name w:val="C36EF1B79771469389F5AFC439F53B26"/>
  </w:style>
  <w:style w:type="paragraph" w:customStyle="1" w:styleId="494C82E3436F4FF59E5CA6071E0BDF72">
    <w:name w:val="494C82E3436F4FF59E5CA6071E0BDF72"/>
  </w:style>
  <w:style w:type="paragraph" w:customStyle="1" w:styleId="D3C7233D1F494A51A44BF31633B4F22E">
    <w:name w:val="D3C7233D1F494A51A44BF31633B4F22E"/>
  </w:style>
  <w:style w:type="paragraph" w:customStyle="1" w:styleId="251F1C6EC09048A9BF20DC534233CF15">
    <w:name w:val="251F1C6EC09048A9BF20DC534233CF15"/>
  </w:style>
  <w:style w:type="paragraph" w:customStyle="1" w:styleId="5C087BA0D79B41FDA6F57CD47AE8084D">
    <w:name w:val="5C087BA0D79B41FDA6F57CD47AE8084D"/>
  </w:style>
  <w:style w:type="paragraph" w:customStyle="1" w:styleId="F343D69DE0E24E6EAA865FF6BF5EA1FC">
    <w:name w:val="F343D69DE0E24E6EAA865FF6BF5EA1FC"/>
  </w:style>
  <w:style w:type="paragraph" w:customStyle="1" w:styleId="12F1D55CC31F414E8D8D2E7FCAC64A82">
    <w:name w:val="12F1D55CC31F414E8D8D2E7FCAC64A82"/>
  </w:style>
  <w:style w:type="paragraph" w:customStyle="1" w:styleId="4D9DFA2447D146AEB90C5FCFC700C66B">
    <w:name w:val="4D9DFA2447D146AEB90C5FCFC700C66B"/>
  </w:style>
  <w:style w:type="paragraph" w:customStyle="1" w:styleId="A2E5E284DBB441DA93852444175BCB00">
    <w:name w:val="A2E5E284DBB441DA93852444175BCB00"/>
  </w:style>
  <w:style w:type="paragraph" w:customStyle="1" w:styleId="5D7340D0A3C9474A977667260B45B0E1">
    <w:name w:val="5D7340D0A3C9474A977667260B45B0E1"/>
  </w:style>
  <w:style w:type="paragraph" w:customStyle="1" w:styleId="8A04E97C852946CE9EF87F3C4699A89C">
    <w:name w:val="8A04E97C852946CE9EF87F3C4699A89C"/>
  </w:style>
  <w:style w:type="paragraph" w:customStyle="1" w:styleId="92F1A6ABAA1F4BF08608FD1C3A335766">
    <w:name w:val="92F1A6ABAA1F4BF08608FD1C3A335766"/>
  </w:style>
  <w:style w:type="paragraph" w:customStyle="1" w:styleId="BCEE752B414D46FD8E8C3BEE38779C4F">
    <w:name w:val="BCEE752B414D46FD8E8C3BEE38779C4F"/>
  </w:style>
  <w:style w:type="paragraph" w:customStyle="1" w:styleId="50B99490BBD24305BA2C9BB318E0750B">
    <w:name w:val="50B99490BBD24305BA2C9BB318E0750B"/>
  </w:style>
  <w:style w:type="paragraph" w:customStyle="1" w:styleId="22386F49BFAA48D09E33BCBA3323D31F">
    <w:name w:val="22386F49BFAA48D09E33BCBA3323D31F"/>
  </w:style>
  <w:style w:type="paragraph" w:customStyle="1" w:styleId="A38D7BE9C37141C9A4F91E704425EA3B">
    <w:name w:val="A38D7BE9C37141C9A4F91E704425EA3B"/>
  </w:style>
  <w:style w:type="paragraph" w:customStyle="1" w:styleId="E442571C84A143C0BFA87DD24FD96712">
    <w:name w:val="E442571C84A143C0BFA87DD24FD96712"/>
  </w:style>
  <w:style w:type="paragraph" w:customStyle="1" w:styleId="587DA64AA5E84054BC593F4BD5DA0EA4">
    <w:name w:val="587DA64AA5E84054BC593F4BD5DA0EA4"/>
  </w:style>
  <w:style w:type="paragraph" w:customStyle="1" w:styleId="E6072A5CD6CB4594950E481466EB7D5A">
    <w:name w:val="E6072A5CD6CB4594950E481466EB7D5A"/>
  </w:style>
  <w:style w:type="paragraph" w:customStyle="1" w:styleId="AED881C13F854BC6AFCD1E72C1539B57">
    <w:name w:val="AED881C13F854BC6AFCD1E72C1539B57"/>
  </w:style>
  <w:style w:type="paragraph" w:customStyle="1" w:styleId="E17503C7CCD34A66802D91C50C737D09">
    <w:name w:val="E17503C7CCD34A66802D91C50C737D09"/>
  </w:style>
  <w:style w:type="paragraph" w:customStyle="1" w:styleId="730E45CA95674DB48A39431C1DC2BBD5">
    <w:name w:val="730E45CA95674DB48A39431C1DC2BBD5"/>
  </w:style>
  <w:style w:type="paragraph" w:customStyle="1" w:styleId="B865A953D0D34027AB332CB1E8213B4E">
    <w:name w:val="B865A953D0D34027AB332CB1E8213B4E"/>
  </w:style>
  <w:style w:type="paragraph" w:customStyle="1" w:styleId="A571BD9C35BD453D9235E93054C5AFCE">
    <w:name w:val="A571BD9C35BD453D9235E93054C5AFCE"/>
  </w:style>
  <w:style w:type="paragraph" w:customStyle="1" w:styleId="1822655071864AD898F30B5812DF0366">
    <w:name w:val="1822655071864AD898F30B5812DF0366"/>
  </w:style>
  <w:style w:type="paragraph" w:customStyle="1" w:styleId="792F919F303842E88E129BE634578573">
    <w:name w:val="792F919F303842E88E129BE634578573"/>
  </w:style>
  <w:style w:type="paragraph" w:customStyle="1" w:styleId="A2CD83A372944A64982E397ECC67146F">
    <w:name w:val="A2CD83A372944A64982E397ECC67146F"/>
  </w:style>
  <w:style w:type="paragraph" w:customStyle="1" w:styleId="E99FA5A0C5104DD8A8D159AC6B0B080F">
    <w:name w:val="E99FA5A0C5104DD8A8D159AC6B0B080F"/>
  </w:style>
  <w:style w:type="paragraph" w:customStyle="1" w:styleId="94A69CC68FB14C709009C1983F50CF11">
    <w:name w:val="94A69CC68FB14C709009C1983F50CF11"/>
  </w:style>
  <w:style w:type="paragraph" w:customStyle="1" w:styleId="FB7C4DF2AE89495DB00C67418DB21E3B">
    <w:name w:val="FB7C4DF2AE89495DB00C67418DB21E3B"/>
  </w:style>
  <w:style w:type="paragraph" w:customStyle="1" w:styleId="036E64919BF042C5A3531043DB0DBA8C">
    <w:name w:val="036E64919BF042C5A3531043DB0DBA8C"/>
  </w:style>
  <w:style w:type="paragraph" w:customStyle="1" w:styleId="90EC33B6B15947D490A73343A097A354">
    <w:name w:val="90EC33B6B15947D490A73343A097A354"/>
  </w:style>
  <w:style w:type="paragraph" w:customStyle="1" w:styleId="1141FE7F331B4E43BD79D740CD0BB410">
    <w:name w:val="1141FE7F331B4E43BD79D740CD0BB410"/>
  </w:style>
  <w:style w:type="paragraph" w:customStyle="1" w:styleId="6C3551CBB19544F3A906523F64A80052">
    <w:name w:val="6C3551CBB19544F3A906523F64A80052"/>
  </w:style>
  <w:style w:type="paragraph" w:customStyle="1" w:styleId="746CB6D2E212436DB5D6BD3AED645702">
    <w:name w:val="746CB6D2E212436DB5D6BD3AED645702"/>
  </w:style>
  <w:style w:type="paragraph" w:customStyle="1" w:styleId="BA9F39007E87438888EA34250B80F90F">
    <w:name w:val="BA9F39007E87438888EA34250B80F90F"/>
  </w:style>
  <w:style w:type="paragraph" w:customStyle="1" w:styleId="A42A6867D73F48AE83D3DBF9D1C96B1C">
    <w:name w:val="A42A6867D73F48AE83D3DBF9D1C96B1C"/>
  </w:style>
  <w:style w:type="paragraph" w:customStyle="1" w:styleId="AFEE7AA10BE94C098A4AFA1283E6E85D">
    <w:name w:val="AFEE7AA10BE94C098A4AFA1283E6E85D"/>
  </w:style>
  <w:style w:type="paragraph" w:customStyle="1" w:styleId="50E9A1E627D74240818FB11F400A9566">
    <w:name w:val="50E9A1E627D74240818FB11F400A9566"/>
  </w:style>
  <w:style w:type="paragraph" w:customStyle="1" w:styleId="A30488D6F7934E93BC7943F0C921DB27">
    <w:name w:val="A30488D6F7934E93BC7943F0C921DB27"/>
  </w:style>
  <w:style w:type="paragraph" w:customStyle="1" w:styleId="1DEA30F0CCFA4CA89503722CE4FC6B1B">
    <w:name w:val="1DEA30F0CCFA4CA89503722CE4FC6B1B"/>
  </w:style>
  <w:style w:type="paragraph" w:customStyle="1" w:styleId="4C4F7A30BFB74267A2A4A6A5F7DA06FE">
    <w:name w:val="4C4F7A30BFB74267A2A4A6A5F7DA06FE"/>
  </w:style>
  <w:style w:type="paragraph" w:customStyle="1" w:styleId="75A69A853C7649BDB1FF40DD3401246B">
    <w:name w:val="75A69A853C7649BDB1FF40DD3401246B"/>
  </w:style>
  <w:style w:type="paragraph" w:customStyle="1" w:styleId="C53F4F43D80142CEB8A0A768DBA6CA86">
    <w:name w:val="C53F4F43D80142CEB8A0A768DBA6CA86"/>
  </w:style>
  <w:style w:type="paragraph" w:customStyle="1" w:styleId="2AD4D1906DF94E5DA11D3476149B35AF">
    <w:name w:val="2AD4D1906DF94E5DA11D3476149B35AF"/>
  </w:style>
  <w:style w:type="paragraph" w:customStyle="1" w:styleId="AD9704E5E7F842509ABA80A0C4E74B9E">
    <w:name w:val="AD9704E5E7F842509ABA80A0C4E74B9E"/>
  </w:style>
  <w:style w:type="paragraph" w:customStyle="1" w:styleId="4B03574EEF8242FAA2A28DFA59917814">
    <w:name w:val="4B03574EEF8242FAA2A28DFA59917814"/>
  </w:style>
  <w:style w:type="paragraph" w:customStyle="1" w:styleId="CC106D7A7ACC4B1E970E67BC076CAF50">
    <w:name w:val="CC106D7A7ACC4B1E970E67BC076CAF50"/>
  </w:style>
  <w:style w:type="paragraph" w:customStyle="1" w:styleId="22D3181D8B0F447491753603F97BE802">
    <w:name w:val="22D3181D8B0F447491753603F97BE802"/>
  </w:style>
  <w:style w:type="paragraph" w:customStyle="1" w:styleId="946C472B750B4A95808149A7DB404E52">
    <w:name w:val="946C472B750B4A95808149A7DB404E52"/>
  </w:style>
  <w:style w:type="paragraph" w:customStyle="1" w:styleId="9A4F7B1E662F4152AD4B5429CBF7D24A">
    <w:name w:val="9A4F7B1E662F4152AD4B5429CBF7D24A"/>
  </w:style>
  <w:style w:type="paragraph" w:customStyle="1" w:styleId="0B1AD27ED5184E12AB602630E6916E62">
    <w:name w:val="0B1AD27ED5184E12AB602630E6916E62"/>
  </w:style>
  <w:style w:type="paragraph" w:customStyle="1" w:styleId="EFF367AF7D1D420BB5A02E6FF40B9B85">
    <w:name w:val="EFF367AF7D1D420BB5A02E6FF40B9B85"/>
  </w:style>
  <w:style w:type="paragraph" w:customStyle="1" w:styleId="5AC5B78F6BA74E8FBC03950490B02262">
    <w:name w:val="5AC5B78F6BA74E8FBC03950490B02262"/>
  </w:style>
  <w:style w:type="paragraph" w:customStyle="1" w:styleId="613EBF46A798413EB5669F7CA0973F8F">
    <w:name w:val="613EBF46A798413EB5669F7CA0973F8F"/>
  </w:style>
  <w:style w:type="paragraph" w:customStyle="1" w:styleId="0DED7DBA5C2C43039A9637301C67D86D">
    <w:name w:val="0DED7DBA5C2C43039A9637301C67D86D"/>
  </w:style>
  <w:style w:type="paragraph" w:customStyle="1" w:styleId="80CC61AA459847F6BD63BB1D66C24D53">
    <w:name w:val="80CC61AA459847F6BD63BB1D66C24D53"/>
  </w:style>
  <w:style w:type="paragraph" w:customStyle="1" w:styleId="1CC3CA9EDC2842758E0E0C7A9F2E32FF">
    <w:name w:val="1CC3CA9EDC2842758E0E0C7A9F2E32FF"/>
  </w:style>
  <w:style w:type="paragraph" w:customStyle="1" w:styleId="0ECFC49A3A1746B997D57201916EE123">
    <w:name w:val="0ECFC49A3A1746B997D57201916EE123"/>
  </w:style>
  <w:style w:type="paragraph" w:customStyle="1" w:styleId="5F56BB30515748568E675CFC0F33BE51">
    <w:name w:val="5F56BB30515748568E675CFC0F33BE51"/>
  </w:style>
  <w:style w:type="paragraph" w:customStyle="1" w:styleId="5A218FDAFC4B4800B35F5A483844B2E5">
    <w:name w:val="5A218FDAFC4B4800B35F5A483844B2E5"/>
  </w:style>
  <w:style w:type="paragraph" w:customStyle="1" w:styleId="46DCC1CBB2EC46AC980BAC762EA0930E">
    <w:name w:val="46DCC1CBB2EC46AC980BAC762EA0930E"/>
  </w:style>
  <w:style w:type="paragraph" w:customStyle="1" w:styleId="840F314E84CF4845BB26FEA028D3D767">
    <w:name w:val="840F314E84CF4845BB26FEA028D3D767"/>
  </w:style>
  <w:style w:type="paragraph" w:customStyle="1" w:styleId="0D6953B13DFB4542BD0CCDE744D50C31">
    <w:name w:val="0D6953B13DFB4542BD0CCDE744D50C31"/>
  </w:style>
  <w:style w:type="paragraph" w:customStyle="1" w:styleId="4B7AF60AD9C14228AC6B9E44305BED2D">
    <w:name w:val="4B7AF60AD9C14228AC6B9E44305BED2D"/>
  </w:style>
  <w:style w:type="paragraph" w:customStyle="1" w:styleId="535942351F004739A9C9267177C6AA40">
    <w:name w:val="535942351F004739A9C9267177C6AA40"/>
  </w:style>
  <w:style w:type="paragraph" w:customStyle="1" w:styleId="23FF855167B94BB5A7F7B4EA4A70B26A">
    <w:name w:val="23FF855167B94BB5A7F7B4EA4A70B26A"/>
  </w:style>
  <w:style w:type="paragraph" w:customStyle="1" w:styleId="09022137EB2D414EBC37906DA23633BA">
    <w:name w:val="09022137EB2D414EBC37906DA23633BA"/>
  </w:style>
  <w:style w:type="paragraph" w:customStyle="1" w:styleId="80C6A98C92E64E3D87BF31D7A996D3F2">
    <w:name w:val="80C6A98C92E64E3D87BF31D7A996D3F2"/>
  </w:style>
  <w:style w:type="paragraph" w:customStyle="1" w:styleId="EF47E257E00F4BCBBB9369FF329E332D">
    <w:name w:val="EF47E257E00F4BCBBB9369FF329E332D"/>
  </w:style>
  <w:style w:type="paragraph" w:customStyle="1" w:styleId="2DA3DFF996A64235838963D6C8638E77">
    <w:name w:val="2DA3DFF996A64235838963D6C8638E77"/>
  </w:style>
  <w:style w:type="paragraph" w:customStyle="1" w:styleId="BC3C4172EF794CF9BB953AE8B12EBBFD">
    <w:name w:val="BC3C4172EF794CF9BB953AE8B12EBBFD"/>
  </w:style>
  <w:style w:type="paragraph" w:customStyle="1" w:styleId="9DCC0DDE10CC4FAA8DC5B54850F58AD3">
    <w:name w:val="9DCC0DDE10CC4FAA8DC5B54850F58AD3"/>
  </w:style>
  <w:style w:type="paragraph" w:customStyle="1" w:styleId="401174073DB54A948E21FBDF42904398">
    <w:name w:val="401174073DB54A948E21FBDF42904398"/>
  </w:style>
  <w:style w:type="paragraph" w:customStyle="1" w:styleId="C18DAA3A4DED40089542E314FD57920D">
    <w:name w:val="C18DAA3A4DED40089542E314FD57920D"/>
  </w:style>
  <w:style w:type="paragraph" w:customStyle="1" w:styleId="0336513317A34083A92BC6422306D74E">
    <w:name w:val="0336513317A34083A92BC6422306D74E"/>
  </w:style>
  <w:style w:type="paragraph" w:customStyle="1" w:styleId="1AA0836486D747179F6C081A6977BEF5">
    <w:name w:val="1AA0836486D747179F6C081A6977BEF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30">
      <a:dk1>
        <a:sysClr val="windowText" lastClr="000000"/>
      </a:dk1>
      <a:lt1>
        <a:sysClr val="window" lastClr="FFFFFF"/>
      </a:lt1>
      <a:dk2>
        <a:srgbClr val="00292E"/>
      </a:dk2>
      <a:lt2>
        <a:srgbClr val="64B2C1"/>
      </a:lt2>
      <a:accent1>
        <a:srgbClr val="F0CDA1"/>
      </a:accent1>
      <a:accent2>
        <a:srgbClr val="107082"/>
      </a:accent2>
      <a:accent3>
        <a:srgbClr val="054854"/>
      </a:accent3>
      <a:accent4>
        <a:srgbClr val="00AEEF"/>
      </a:accent4>
      <a:accent5>
        <a:srgbClr val="F99927"/>
      </a:accent5>
      <a:accent6>
        <a:srgbClr val="EC7216"/>
      </a:accent6>
      <a:hlink>
        <a:srgbClr val="000000"/>
      </a:hlink>
      <a:folHlink>
        <a:srgbClr val="000000"/>
      </a:folHlink>
    </a:clrScheme>
    <a:fontScheme name="Custom 24">
      <a:majorFont>
        <a:latin typeface="Gill Sans MT"/>
        <a:ea typeface=""/>
        <a:cs typeface=""/>
      </a:majorFont>
      <a:minorFont>
        <a:latin typeface="Arial 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085782C-80A3-4631-8B23-449B6BFEB3B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0B5A451-D620-45E3-8A95-3AA89D51373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93F9A196-CAFF-4056-A692-209B0BE006B5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4.xml><?xml version="1.0" encoding="utf-8"?>
<ds:datastoreItem xmlns:ds="http://schemas.openxmlformats.org/officeDocument/2006/customXml" ds:itemID="{8AA5746C-1200-46E8-8C76-8BAECE7973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Professional services business plan.dotx</Template>
  <TotalTime>0</TotalTime>
  <Pages>1</Pages>
  <Words>427</Words>
  <Characters>2437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Get Youtube Likes Step by Step</vt:lpstr>
    </vt:vector>
  </TitlesOfParts>
  <Company/>
  <LinksUpToDate>false</LinksUpToDate>
  <CharactersWithSpaces>2859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Get Youtube Likes Step by Step</dc:title>
  <dc:subject/>
  <dc:creator/>
  <cp:keywords>Youtube;Likes</cp:keywords>
  <dc:description/>
  <cp:lastModifiedBy/>
  <cp:revision>1</cp:revision>
  <dcterms:created xsi:type="dcterms:W3CDTF">2019-10-05T10:33:00Z</dcterms:created>
  <dcterms:modified xsi:type="dcterms:W3CDTF">2019-10-11T04:40:00Z</dcterms:modified>
  <cp:contentStatus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